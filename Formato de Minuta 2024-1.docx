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3"/>
        <w:gridCol w:w="1559"/>
        <w:gridCol w:w="1843"/>
        <w:gridCol w:w="1417"/>
        <w:gridCol w:w="2126"/>
        <w:gridCol w:w="2137"/>
      </w:tblGrid>
      <w:tr w:rsidR="00F07B01" w:rsidRPr="00BA215F" w14:paraId="0033C501" w14:textId="77777777" w:rsidTr="000374F6">
        <w:trPr>
          <w:trHeight w:hRule="exact" w:val="288"/>
          <w:jc w:val="center"/>
        </w:trPr>
        <w:tc>
          <w:tcPr>
            <w:tcW w:w="10255" w:type="dxa"/>
            <w:gridSpan w:val="6"/>
            <w:shd w:val="clear" w:color="auto" w:fill="BFBFBF" w:themeFill="background1" w:themeFillShade="BF"/>
            <w:vAlign w:val="center"/>
          </w:tcPr>
          <w:p w14:paraId="43D291E5" w14:textId="77777777" w:rsidR="00F07B01" w:rsidRPr="00BA215F" w:rsidRDefault="00F07B01" w:rsidP="000374F6">
            <w:pPr>
              <w:pStyle w:val="Ttulosdelasactasdelareuninydelordendelda"/>
              <w:jc w:val="center"/>
              <w:rPr>
                <w:rFonts w:ascii="Arial" w:hAnsi="Arial" w:cs="Arial"/>
                <w:color w:val="000000" w:themeColor="text1"/>
                <w:sz w:val="22"/>
                <w:szCs w:val="24"/>
              </w:rPr>
            </w:pPr>
            <w:r w:rsidRPr="00BA215F">
              <w:rPr>
                <w:rFonts w:ascii="Arial" w:hAnsi="Arial" w:cs="Arial"/>
                <w:color w:val="000000" w:themeColor="text1"/>
                <w:sz w:val="22"/>
                <w:szCs w:val="24"/>
              </w:rPr>
              <w:t>Datos generales</w:t>
            </w:r>
          </w:p>
        </w:tc>
      </w:tr>
      <w:tr w:rsidR="00F07B01" w:rsidRPr="00BA215F" w14:paraId="00D72EA5" w14:textId="77777777" w:rsidTr="000374F6">
        <w:trPr>
          <w:trHeight w:val="397"/>
          <w:jc w:val="center"/>
        </w:trPr>
        <w:tc>
          <w:tcPr>
            <w:tcW w:w="2732" w:type="dxa"/>
            <w:gridSpan w:val="2"/>
            <w:shd w:val="clear" w:color="auto" w:fill="auto"/>
            <w:vAlign w:val="center"/>
          </w:tcPr>
          <w:p w14:paraId="5D195D6D" w14:textId="77777777" w:rsidR="00F07B01" w:rsidRPr="00BA215F" w:rsidRDefault="00F07B01" w:rsidP="000374F6">
            <w:pPr>
              <w:pStyle w:val="Copiadeltextoprincipal"/>
              <w:rPr>
                <w:rFonts w:ascii="Arial" w:hAnsi="Arial" w:cs="Arial"/>
                <w:b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z w:val="22"/>
                <w:szCs w:val="24"/>
                <w:lang w:val="es-ES"/>
              </w:rPr>
              <w:t>Tema de la reunión:</w:t>
            </w:r>
          </w:p>
        </w:tc>
        <w:tc>
          <w:tcPr>
            <w:tcW w:w="7523" w:type="dxa"/>
            <w:gridSpan w:val="4"/>
            <w:shd w:val="clear" w:color="auto" w:fill="auto"/>
          </w:tcPr>
          <w:p w14:paraId="312202EE" w14:textId="1DB71C9B" w:rsidR="00F07B01" w:rsidRPr="00BA215F" w:rsidRDefault="00B06CED" w:rsidP="000374F6">
            <w:pPr>
              <w:pStyle w:val="Copiadeltextoprincipal"/>
              <w:rPr>
                <w:rFonts w:ascii="Arial" w:hAnsi="Arial" w:cs="Arial"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sz w:val="22"/>
                <w:szCs w:val="24"/>
                <w:lang w:val="es-ES"/>
              </w:rPr>
              <w:t>Integración de equipo</w:t>
            </w:r>
            <w:r w:rsidR="00FF2F1A">
              <w:rPr>
                <w:rFonts w:ascii="Arial" w:hAnsi="Arial" w:cs="Arial"/>
                <w:sz w:val="22"/>
                <w:szCs w:val="24"/>
                <w:lang w:val="es-ES"/>
              </w:rPr>
              <w:t xml:space="preserve"> y compromisos derivados.</w:t>
            </w:r>
          </w:p>
        </w:tc>
      </w:tr>
      <w:tr w:rsidR="00F07B01" w:rsidRPr="00BA215F" w14:paraId="47372C31" w14:textId="77777777" w:rsidTr="000374F6">
        <w:trPr>
          <w:trHeight w:hRule="exact" w:val="397"/>
          <w:jc w:val="center"/>
        </w:trPr>
        <w:tc>
          <w:tcPr>
            <w:tcW w:w="2732" w:type="dxa"/>
            <w:gridSpan w:val="2"/>
            <w:shd w:val="clear" w:color="auto" w:fill="auto"/>
            <w:vAlign w:val="center"/>
          </w:tcPr>
          <w:p w14:paraId="5A251CAC" w14:textId="77777777" w:rsidR="00F07B01" w:rsidRPr="00BA215F" w:rsidRDefault="00F07B01" w:rsidP="000374F6">
            <w:pPr>
              <w:pStyle w:val="Copiadeltextoprincipal"/>
              <w:rPr>
                <w:rFonts w:ascii="Arial" w:hAnsi="Arial" w:cs="Arial"/>
                <w:b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pacing w:val="0"/>
                <w:sz w:val="22"/>
                <w:szCs w:val="24"/>
              </w:rPr>
              <w:t>Lugar de la reunión:</w:t>
            </w:r>
          </w:p>
        </w:tc>
        <w:tc>
          <w:tcPr>
            <w:tcW w:w="7523" w:type="dxa"/>
            <w:gridSpan w:val="4"/>
            <w:shd w:val="clear" w:color="auto" w:fill="auto"/>
            <w:vAlign w:val="center"/>
          </w:tcPr>
          <w:p w14:paraId="5CC9DD2F" w14:textId="7E343F69" w:rsidR="00F07B01" w:rsidRPr="00BA215F" w:rsidRDefault="00B06CED" w:rsidP="000374F6">
            <w:pPr>
              <w:pStyle w:val="Copiadeltextoprincipal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Virtual.</w:t>
            </w:r>
          </w:p>
        </w:tc>
      </w:tr>
      <w:tr w:rsidR="00F07B01" w:rsidRPr="00BA215F" w14:paraId="6F054BC9" w14:textId="77777777" w:rsidTr="000374F6">
        <w:trPr>
          <w:trHeight w:val="397"/>
          <w:jc w:val="center"/>
        </w:trPr>
        <w:tc>
          <w:tcPr>
            <w:tcW w:w="1173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AA71EA8" w14:textId="77777777" w:rsidR="00F07B01" w:rsidRPr="00BA215F" w:rsidRDefault="00F07B01" w:rsidP="000374F6">
            <w:pPr>
              <w:pStyle w:val="Copiadeltextoprincipal"/>
              <w:rPr>
                <w:rFonts w:ascii="Arial" w:hAnsi="Arial" w:cs="Arial"/>
                <w:sz w:val="22"/>
                <w:szCs w:val="24"/>
              </w:rPr>
            </w:pPr>
            <w:r w:rsidRPr="00775D3D">
              <w:rPr>
                <w:rFonts w:ascii="Arial" w:hAnsi="Arial" w:cs="Arial"/>
                <w:b/>
                <w:sz w:val="22"/>
                <w:szCs w:val="24"/>
              </w:rPr>
              <w:t>Grupo</w:t>
            </w:r>
            <w:r>
              <w:rPr>
                <w:rFonts w:ascii="Arial" w:hAnsi="Arial" w:cs="Arial"/>
                <w:b/>
                <w:sz w:val="22"/>
                <w:szCs w:val="24"/>
              </w:rPr>
              <w:t>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FD81D" w14:textId="77777777" w:rsidR="00F07B01" w:rsidRPr="00BA215F" w:rsidRDefault="00F07B01" w:rsidP="000374F6">
            <w:pPr>
              <w:pStyle w:val="Copiadeltextoprincipal"/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A22BC81" w14:textId="77777777" w:rsidR="00F07B01" w:rsidRPr="00BA215F" w:rsidRDefault="00F07B01" w:rsidP="000374F6">
            <w:pPr>
              <w:pStyle w:val="Copiadeltextoprincipal"/>
              <w:jc w:val="righ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pacing w:val="0"/>
                <w:sz w:val="22"/>
                <w:szCs w:val="24"/>
              </w:rPr>
              <w:t>Docente:</w:t>
            </w:r>
          </w:p>
        </w:tc>
        <w:tc>
          <w:tcPr>
            <w:tcW w:w="5680" w:type="dxa"/>
            <w:gridSpan w:val="3"/>
            <w:shd w:val="clear" w:color="auto" w:fill="auto"/>
            <w:vAlign w:val="center"/>
          </w:tcPr>
          <w:p w14:paraId="01A69741" w14:textId="5AA3EF4E" w:rsidR="00F07B01" w:rsidRPr="00BA215F" w:rsidRDefault="00F07B01" w:rsidP="00B06CED">
            <w:pPr>
              <w:pStyle w:val="Copiadeltextoprincipal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Homero Samaniego Aguilar</w:t>
            </w:r>
          </w:p>
        </w:tc>
      </w:tr>
      <w:tr w:rsidR="00F07B01" w:rsidRPr="00BA215F" w14:paraId="33A01045" w14:textId="77777777" w:rsidTr="000374F6">
        <w:trPr>
          <w:trHeight w:val="397"/>
          <w:jc w:val="center"/>
        </w:trPr>
        <w:tc>
          <w:tcPr>
            <w:tcW w:w="1173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939608C" w14:textId="77777777" w:rsidR="00F07B01" w:rsidRPr="00BA215F" w:rsidRDefault="00F07B01" w:rsidP="000374F6">
            <w:pPr>
              <w:pStyle w:val="Copiadeltextoprincipal"/>
              <w:rPr>
                <w:rFonts w:ascii="Arial" w:hAnsi="Arial" w:cs="Arial"/>
                <w:b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z w:val="22"/>
                <w:szCs w:val="24"/>
              </w:rPr>
              <w:t>Fecha:</w:t>
            </w:r>
            <w:r w:rsidRPr="00BA215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39A9E8" w14:textId="77777777" w:rsidR="00F07B01" w:rsidRPr="00BA215F" w:rsidRDefault="00F07B01" w:rsidP="000374F6">
            <w:pPr>
              <w:pStyle w:val="Copiadeltextoprincipal"/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381B52" w14:textId="77777777" w:rsidR="00F07B01" w:rsidRPr="00BA215F" w:rsidRDefault="00F07B01" w:rsidP="000374F6">
            <w:pPr>
              <w:pStyle w:val="Copiadeltextoprincipal"/>
              <w:jc w:val="right"/>
              <w:rPr>
                <w:rFonts w:ascii="Arial" w:hAnsi="Arial" w:cs="Arial"/>
                <w:b/>
                <w:spacing w:val="0"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pacing w:val="0"/>
                <w:sz w:val="22"/>
                <w:szCs w:val="24"/>
              </w:rPr>
              <w:t>Hora de inicio: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7D0429" w14:textId="77777777" w:rsidR="00F07B01" w:rsidRPr="00BA215F" w:rsidRDefault="00F07B01" w:rsidP="000374F6">
            <w:pPr>
              <w:pStyle w:val="Copiadeltextoprincipal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2157DE5" w14:textId="77777777" w:rsidR="00F07B01" w:rsidRPr="00BA215F" w:rsidRDefault="00F07B01" w:rsidP="000374F6">
            <w:pPr>
              <w:pStyle w:val="Copiadeltextoprincipal"/>
              <w:jc w:val="right"/>
              <w:rPr>
                <w:rFonts w:ascii="Arial" w:hAnsi="Arial" w:cs="Arial"/>
                <w:b/>
                <w:spacing w:val="0"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pacing w:val="0"/>
                <w:sz w:val="22"/>
                <w:szCs w:val="24"/>
              </w:rPr>
              <w:t>Hora de término: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D8BB4B3" w14:textId="77777777" w:rsidR="00F07B01" w:rsidRPr="00BA215F" w:rsidRDefault="00F07B01" w:rsidP="000374F6">
            <w:pPr>
              <w:pStyle w:val="Copiadeltextoprincipal"/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0E2635BD" w14:textId="77777777" w:rsidR="00F07B01" w:rsidRDefault="00F07B01"/>
    <w:tbl>
      <w:tblPr>
        <w:tblStyle w:val="Tablaconcuadrcula"/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32"/>
        <w:gridCol w:w="7523"/>
      </w:tblGrid>
      <w:tr w:rsidR="00F07B01" w:rsidRPr="00BA215F" w14:paraId="02FF5921" w14:textId="77777777" w:rsidTr="000374F6">
        <w:trPr>
          <w:trHeight w:hRule="exact" w:val="397"/>
          <w:jc w:val="center"/>
        </w:trPr>
        <w:tc>
          <w:tcPr>
            <w:tcW w:w="2732" w:type="dxa"/>
            <w:shd w:val="clear" w:color="auto" w:fill="auto"/>
            <w:vAlign w:val="center"/>
          </w:tcPr>
          <w:p w14:paraId="035AB1F7" w14:textId="7E0467BD" w:rsidR="00F07B01" w:rsidRPr="00BA215F" w:rsidRDefault="00F07B01" w:rsidP="000374F6">
            <w:pPr>
              <w:pStyle w:val="Copiadeltextoprincipal"/>
              <w:rPr>
                <w:rFonts w:ascii="Arial" w:hAnsi="Arial" w:cs="Arial"/>
                <w:b/>
                <w:sz w:val="22"/>
                <w:szCs w:val="24"/>
              </w:rPr>
            </w:pPr>
            <w:r w:rsidRPr="00BA215F">
              <w:rPr>
                <w:rFonts w:ascii="Arial" w:hAnsi="Arial" w:cs="Arial"/>
                <w:b/>
                <w:sz w:val="22"/>
                <w:szCs w:val="24"/>
                <w:lang w:val="es-ES"/>
              </w:rPr>
              <w:t>Organizador</w:t>
            </w:r>
            <w:r>
              <w:rPr>
                <w:rFonts w:ascii="Arial" w:hAnsi="Arial" w:cs="Arial"/>
                <w:b/>
                <w:sz w:val="22"/>
                <w:szCs w:val="24"/>
                <w:lang w:val="es-ES"/>
              </w:rPr>
              <w:t>(a)</w:t>
            </w:r>
            <w:r w:rsidRPr="00BA215F">
              <w:rPr>
                <w:rFonts w:ascii="Arial" w:hAnsi="Arial" w:cs="Arial"/>
                <w:b/>
                <w:sz w:val="22"/>
                <w:szCs w:val="24"/>
                <w:lang w:val="es-ES"/>
              </w:rPr>
              <w:t>:</w:t>
            </w:r>
          </w:p>
        </w:tc>
        <w:tc>
          <w:tcPr>
            <w:tcW w:w="7523" w:type="dxa"/>
            <w:shd w:val="clear" w:color="auto" w:fill="auto"/>
            <w:vAlign w:val="center"/>
          </w:tcPr>
          <w:p w14:paraId="496A02EF" w14:textId="77777777" w:rsidR="00F07B01" w:rsidRPr="00BA215F" w:rsidRDefault="00F07B01" w:rsidP="000374F6">
            <w:pPr>
              <w:pStyle w:val="Copiadeltextoprincipal"/>
              <w:rPr>
                <w:rFonts w:ascii="Arial" w:hAnsi="Arial" w:cs="Arial"/>
                <w:sz w:val="22"/>
                <w:szCs w:val="20"/>
              </w:rPr>
            </w:pPr>
            <w:r w:rsidRPr="00B81A72">
              <w:rPr>
                <w:rFonts w:ascii="Arial" w:hAnsi="Arial" w:cs="Arial"/>
                <w:color w:val="0070C0"/>
                <w:sz w:val="22"/>
                <w:szCs w:val="20"/>
              </w:rPr>
              <w:t>Matilde Domínguez López.</w:t>
            </w:r>
          </w:p>
        </w:tc>
      </w:tr>
      <w:tr w:rsidR="00F07B01" w:rsidRPr="00BA215F" w14:paraId="6004DAB2" w14:textId="77777777" w:rsidTr="000374F6">
        <w:trPr>
          <w:trHeight w:hRule="exact" w:val="600"/>
          <w:jc w:val="center"/>
        </w:trPr>
        <w:tc>
          <w:tcPr>
            <w:tcW w:w="2732" w:type="dxa"/>
            <w:shd w:val="clear" w:color="auto" w:fill="auto"/>
            <w:vAlign w:val="center"/>
          </w:tcPr>
          <w:p w14:paraId="190AF359" w14:textId="0A0CCC54" w:rsidR="00F07B01" w:rsidRPr="00BA215F" w:rsidRDefault="00F07B01" w:rsidP="000374F6">
            <w:pPr>
              <w:pStyle w:val="Copiadeltextoprincipal"/>
              <w:rPr>
                <w:rFonts w:ascii="Arial" w:hAnsi="Arial" w:cs="Arial"/>
                <w:b/>
                <w:sz w:val="22"/>
                <w:szCs w:val="24"/>
                <w:lang w:val="es-ES"/>
              </w:rPr>
            </w:pPr>
            <w:r w:rsidRPr="00BA215F">
              <w:rPr>
                <w:rFonts w:ascii="Arial" w:hAnsi="Arial" w:cs="Arial"/>
                <w:b/>
                <w:sz w:val="22"/>
                <w:szCs w:val="24"/>
                <w:lang w:val="es-ES"/>
              </w:rPr>
              <w:t>Cargo del organizador</w:t>
            </w:r>
            <w:r>
              <w:rPr>
                <w:rFonts w:ascii="Arial" w:hAnsi="Arial" w:cs="Arial"/>
                <w:b/>
                <w:sz w:val="22"/>
                <w:szCs w:val="24"/>
                <w:lang w:val="es-ES"/>
              </w:rPr>
              <w:t>(a):</w:t>
            </w:r>
          </w:p>
        </w:tc>
        <w:tc>
          <w:tcPr>
            <w:tcW w:w="7523" w:type="dxa"/>
            <w:shd w:val="clear" w:color="auto" w:fill="auto"/>
            <w:vAlign w:val="center"/>
          </w:tcPr>
          <w:p w14:paraId="54266531" w14:textId="77777777" w:rsidR="00F07B01" w:rsidRPr="00B81A72" w:rsidRDefault="00F07B01" w:rsidP="000374F6">
            <w:pPr>
              <w:pStyle w:val="Copiadeltextoprincipal"/>
              <w:rPr>
                <w:rFonts w:ascii="Arial" w:hAnsi="Arial" w:cs="Arial"/>
                <w:color w:val="0070C0"/>
                <w:sz w:val="22"/>
                <w:szCs w:val="20"/>
              </w:rPr>
            </w:pPr>
            <w:r w:rsidRPr="00B81A72">
              <w:rPr>
                <w:rFonts w:ascii="Arial" w:hAnsi="Arial" w:cs="Arial"/>
                <w:color w:val="0070C0"/>
                <w:sz w:val="22"/>
                <w:szCs w:val="20"/>
              </w:rPr>
              <w:t>Responsable de convocatoria para reunión.</w:t>
            </w:r>
          </w:p>
        </w:tc>
      </w:tr>
    </w:tbl>
    <w:p w14:paraId="728658BE" w14:textId="77777777" w:rsidR="00803A7C" w:rsidRDefault="00803A7C"/>
    <w:tbl>
      <w:tblPr>
        <w:tblStyle w:val="Tablaconcuadrcula"/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5"/>
      </w:tblGrid>
      <w:tr w:rsidR="00BF19C1" w:rsidRPr="00BA215F" w14:paraId="77594EA3" w14:textId="77777777" w:rsidTr="00BF19C1">
        <w:trPr>
          <w:trHeight w:hRule="exact" w:val="288"/>
          <w:jc w:val="center"/>
        </w:trPr>
        <w:tc>
          <w:tcPr>
            <w:tcW w:w="10255" w:type="dxa"/>
            <w:shd w:val="clear" w:color="auto" w:fill="BFBFBF" w:themeFill="background1" w:themeFillShade="BF"/>
            <w:vAlign w:val="center"/>
          </w:tcPr>
          <w:p w14:paraId="3801318F" w14:textId="0BCFEAE8" w:rsidR="00BF19C1" w:rsidRPr="00BA215F" w:rsidRDefault="00BF19C1" w:rsidP="00BA215F">
            <w:pPr>
              <w:pStyle w:val="Ttulosdelasactasdelareuninydelordendelda"/>
              <w:jc w:val="center"/>
              <w:rPr>
                <w:rFonts w:ascii="Arial" w:hAnsi="Arial" w:cs="Arial"/>
                <w:color w:val="auto"/>
                <w:sz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</w:rPr>
              <w:t>Orden del día</w:t>
            </w:r>
          </w:p>
        </w:tc>
      </w:tr>
      <w:tr w:rsidR="00BF19C1" w:rsidRPr="00BA215F" w14:paraId="37AA0CEC" w14:textId="77777777" w:rsidTr="00BF19C1">
        <w:trPr>
          <w:cantSplit/>
          <w:trHeight w:val="397"/>
          <w:jc w:val="center"/>
        </w:trPr>
        <w:tc>
          <w:tcPr>
            <w:tcW w:w="10255" w:type="dxa"/>
            <w:vAlign w:val="bottom"/>
          </w:tcPr>
          <w:p w14:paraId="79DF6DC1" w14:textId="75268276" w:rsidR="00775D3D" w:rsidRDefault="00775D3D" w:rsidP="00BF19C1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Integración del equipo</w:t>
            </w:r>
            <w:r w:rsidR="00905D64">
              <w:rPr>
                <w:rFonts w:ascii="Arial" w:hAnsi="Arial" w:cs="Arial"/>
                <w:sz w:val="22"/>
              </w:rPr>
              <w:t>.</w:t>
            </w:r>
          </w:p>
          <w:p w14:paraId="58B0452B" w14:textId="32310958" w:rsidR="00BF19C1" w:rsidRDefault="00775D3D" w:rsidP="00BF19C1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Propuesta individual del </w:t>
            </w:r>
            <w:r w:rsidR="00DB5538">
              <w:rPr>
                <w:rFonts w:ascii="Arial" w:hAnsi="Arial" w:cs="Arial"/>
                <w:sz w:val="22"/>
              </w:rPr>
              <w:t>proyecto</w:t>
            </w:r>
            <w:r w:rsidR="00905D64">
              <w:rPr>
                <w:rFonts w:ascii="Arial" w:hAnsi="Arial" w:cs="Arial"/>
                <w:sz w:val="22"/>
              </w:rPr>
              <w:t>.</w:t>
            </w:r>
          </w:p>
          <w:p w14:paraId="275BDB78" w14:textId="1E404A2A" w:rsidR="00BF19C1" w:rsidRDefault="00775D3D" w:rsidP="00BF19C1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Elección (votación)</w:t>
            </w:r>
            <w:r w:rsidR="00B81A72">
              <w:rPr>
                <w:rFonts w:ascii="Arial" w:hAnsi="Arial" w:cs="Arial"/>
                <w:sz w:val="22"/>
              </w:rPr>
              <w:t xml:space="preserve">. </w:t>
            </w:r>
          </w:p>
          <w:p w14:paraId="6CCE6F50" w14:textId="2369F4E4" w:rsidR="00BF19C1" w:rsidRDefault="00775D3D" w:rsidP="00775D3D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Justificación de la selección del proyecto</w:t>
            </w:r>
            <w:r w:rsidR="0046251A">
              <w:rPr>
                <w:rFonts w:ascii="Arial" w:hAnsi="Arial" w:cs="Arial"/>
                <w:sz w:val="22"/>
              </w:rPr>
              <w:t xml:space="preserve">. </w:t>
            </w:r>
          </w:p>
          <w:p w14:paraId="4A83A24A" w14:textId="32E49B2E" w:rsidR="00775D3D" w:rsidRDefault="00775D3D" w:rsidP="00775D3D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Selección del nombre del proyecto</w:t>
            </w:r>
            <w:r w:rsidR="0046251A">
              <w:rPr>
                <w:rFonts w:ascii="Arial" w:hAnsi="Arial" w:cs="Arial"/>
                <w:sz w:val="22"/>
              </w:rPr>
              <w:t xml:space="preserve">. </w:t>
            </w:r>
          </w:p>
          <w:p w14:paraId="59BA8716" w14:textId="2C34B9B8" w:rsidR="002E429D" w:rsidRPr="00775D3D" w:rsidRDefault="002E429D" w:rsidP="00775D3D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Asignación de responsable del envío de minuta </w:t>
            </w:r>
            <w:r w:rsidR="00B31D1E">
              <w:rPr>
                <w:rFonts w:ascii="Arial" w:hAnsi="Arial" w:cs="Arial"/>
                <w:sz w:val="22"/>
              </w:rPr>
              <w:t xml:space="preserve">y captura de equipo </w:t>
            </w:r>
            <w:r>
              <w:rPr>
                <w:rFonts w:ascii="Arial" w:hAnsi="Arial" w:cs="Arial"/>
                <w:sz w:val="22"/>
              </w:rPr>
              <w:t xml:space="preserve">por Google </w:t>
            </w:r>
            <w:proofErr w:type="spellStart"/>
            <w:r>
              <w:rPr>
                <w:rFonts w:ascii="Arial" w:hAnsi="Arial" w:cs="Arial"/>
                <w:sz w:val="22"/>
              </w:rPr>
              <w:t>forms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  <w:r w:rsidR="0046251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19C1" w:rsidRPr="00BA215F" w14:paraId="11FF915D" w14:textId="77777777" w:rsidTr="003566D7">
        <w:trPr>
          <w:trHeight w:hRule="exact" w:val="288"/>
          <w:jc w:val="center"/>
        </w:trPr>
        <w:tc>
          <w:tcPr>
            <w:tcW w:w="10255" w:type="dxa"/>
            <w:shd w:val="clear" w:color="auto" w:fill="BFBFBF" w:themeFill="background1" w:themeFillShade="BF"/>
            <w:vAlign w:val="center"/>
          </w:tcPr>
          <w:p w14:paraId="08B48FDC" w14:textId="673BD36B" w:rsidR="00BF19C1" w:rsidRPr="00BA215F" w:rsidRDefault="00BF19C1" w:rsidP="003566D7">
            <w:pPr>
              <w:pStyle w:val="Ttulosdelasactasdelareuninydelordendelda"/>
              <w:jc w:val="center"/>
              <w:rPr>
                <w:rFonts w:ascii="Arial" w:hAnsi="Arial" w:cs="Arial"/>
                <w:color w:val="auto"/>
                <w:sz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</w:rPr>
              <w:t>Convocados</w:t>
            </w:r>
            <w:r w:rsidR="00F07B01">
              <w:rPr>
                <w:rFonts w:ascii="Arial" w:hAnsi="Arial" w:cs="Arial"/>
                <w:color w:val="auto"/>
                <w:sz w:val="22"/>
              </w:rPr>
              <w:t xml:space="preserve"> (as)</w:t>
            </w:r>
          </w:p>
        </w:tc>
      </w:tr>
      <w:tr w:rsidR="00B45A64" w:rsidRPr="00BF19C1" w14:paraId="3878E78C" w14:textId="447ED5B8" w:rsidTr="00B24CA2">
        <w:trPr>
          <w:cantSplit/>
          <w:trHeight w:val="397"/>
          <w:jc w:val="center"/>
        </w:trPr>
        <w:tc>
          <w:tcPr>
            <w:tcW w:w="10255" w:type="dxa"/>
            <w:vAlign w:val="center"/>
          </w:tcPr>
          <w:p w14:paraId="5634CBB8" w14:textId="49B565B3" w:rsidR="00B45A64" w:rsidRDefault="00B45A64" w:rsidP="00BF19C1">
            <w:pPr>
              <w:pStyle w:val="Copiadeltextoprincipal"/>
              <w:rPr>
                <w:rFonts w:ascii="Arial" w:hAnsi="Arial" w:cs="Arial"/>
                <w:sz w:val="20"/>
              </w:rPr>
            </w:pPr>
          </w:p>
          <w:p w14:paraId="4F0B65A9" w14:textId="75E51B16" w:rsidR="00775D3D" w:rsidRPr="00311496" w:rsidRDefault="0046251A" w:rsidP="0046251A">
            <w:pPr>
              <w:pStyle w:val="Copiadeltextoprincipal"/>
              <w:numPr>
                <w:ilvl w:val="0"/>
                <w:numId w:val="13"/>
              </w:numPr>
              <w:rPr>
                <w:rFonts w:ascii="Arial" w:hAnsi="Arial" w:cs="Arial"/>
                <w:color w:val="0070C0"/>
                <w:sz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</w:rPr>
              <w:t>Melissa Pastrana Cervantes.</w:t>
            </w:r>
          </w:p>
          <w:p w14:paraId="652C38BA" w14:textId="6CE8AC16" w:rsidR="0046251A" w:rsidRPr="00311496" w:rsidRDefault="0046251A" w:rsidP="0046251A">
            <w:pPr>
              <w:pStyle w:val="Copiadeltextoprincipal"/>
              <w:numPr>
                <w:ilvl w:val="0"/>
                <w:numId w:val="13"/>
              </w:numPr>
              <w:rPr>
                <w:rFonts w:ascii="Arial" w:hAnsi="Arial" w:cs="Arial"/>
                <w:color w:val="0070C0"/>
                <w:sz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</w:rPr>
              <w:t>Aarón Fimbres Gutiérrez.</w:t>
            </w:r>
          </w:p>
          <w:p w14:paraId="47871992" w14:textId="05E451B3" w:rsidR="0046251A" w:rsidRPr="00311496" w:rsidRDefault="0046251A" w:rsidP="0046251A">
            <w:pPr>
              <w:pStyle w:val="Copiadeltextoprincipal"/>
              <w:numPr>
                <w:ilvl w:val="0"/>
                <w:numId w:val="13"/>
              </w:numPr>
              <w:rPr>
                <w:rFonts w:ascii="Arial" w:hAnsi="Arial" w:cs="Arial"/>
                <w:color w:val="0070C0"/>
                <w:sz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</w:rPr>
              <w:t xml:space="preserve">Efraín Navarro </w:t>
            </w:r>
            <w:r w:rsidR="008044E3" w:rsidRPr="00311496">
              <w:rPr>
                <w:rFonts w:ascii="Arial" w:hAnsi="Arial" w:cs="Arial"/>
                <w:color w:val="0070C0"/>
                <w:sz w:val="20"/>
              </w:rPr>
              <w:t>Cristera</w:t>
            </w:r>
            <w:r w:rsidRPr="00311496">
              <w:rPr>
                <w:rFonts w:ascii="Arial" w:hAnsi="Arial" w:cs="Arial"/>
                <w:color w:val="0070C0"/>
                <w:sz w:val="20"/>
              </w:rPr>
              <w:t>.</w:t>
            </w:r>
          </w:p>
          <w:p w14:paraId="254D6C65" w14:textId="0F420A7A" w:rsidR="0046251A" w:rsidRPr="00311496" w:rsidRDefault="0046251A" w:rsidP="0046251A">
            <w:pPr>
              <w:pStyle w:val="Copiadeltextoprincipal"/>
              <w:numPr>
                <w:ilvl w:val="0"/>
                <w:numId w:val="13"/>
              </w:numPr>
              <w:rPr>
                <w:rFonts w:ascii="Arial" w:hAnsi="Arial" w:cs="Arial"/>
                <w:color w:val="0070C0"/>
                <w:sz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</w:rPr>
              <w:t>Leonardo Arduino Acevedo.</w:t>
            </w:r>
          </w:p>
          <w:p w14:paraId="44A1E1F9" w14:textId="5D717086" w:rsidR="0046251A" w:rsidRPr="00311496" w:rsidRDefault="0046251A" w:rsidP="0046251A">
            <w:pPr>
              <w:pStyle w:val="Copiadeltextoprincipal"/>
              <w:numPr>
                <w:ilvl w:val="0"/>
                <w:numId w:val="13"/>
              </w:numPr>
              <w:rPr>
                <w:rFonts w:ascii="Arial" w:hAnsi="Arial" w:cs="Arial"/>
                <w:color w:val="0070C0"/>
                <w:sz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</w:rPr>
              <w:t>Matilde Domínguez López</w:t>
            </w:r>
          </w:p>
          <w:p w14:paraId="50D9BFE5" w14:textId="2B04120A" w:rsidR="00B45A64" w:rsidRPr="00BF19C1" w:rsidRDefault="00B45A64" w:rsidP="00BF19C1">
            <w:pPr>
              <w:pStyle w:val="Copiadeltextoprincipal"/>
              <w:rPr>
                <w:rFonts w:ascii="Arial" w:hAnsi="Arial" w:cs="Arial"/>
                <w:sz w:val="20"/>
              </w:rPr>
            </w:pPr>
          </w:p>
        </w:tc>
      </w:tr>
    </w:tbl>
    <w:p w14:paraId="46D1099A" w14:textId="77777777" w:rsidR="00502AE4" w:rsidRPr="00995B1E" w:rsidRDefault="00502AE4" w:rsidP="00502AE4">
      <w:pPr>
        <w:jc w:val="center"/>
        <w:rPr>
          <w:rFonts w:ascii="Arial" w:hAnsi="Arial" w:cs="Arial"/>
          <w:color w:val="4472C4"/>
        </w:rPr>
      </w:pPr>
      <w:r w:rsidRPr="00995B1E">
        <w:rPr>
          <w:rFonts w:ascii="Arial" w:hAnsi="Arial" w:cs="Arial"/>
          <w:color w:val="4472C4"/>
        </w:rPr>
        <w:t>&lt;agregar los renglones que sean necesarios&gt;</w:t>
      </w:r>
    </w:p>
    <w:p w14:paraId="168E6347" w14:textId="42736B5F" w:rsidR="008F4A81" w:rsidRDefault="008F4A81" w:rsidP="008F4A81">
      <w:pPr>
        <w:ind w:right="-376"/>
        <w:rPr>
          <w:rFonts w:ascii="Arial" w:hAnsi="Arial" w:cs="Arial"/>
          <w:sz w:val="22"/>
          <w:vertAlign w:val="superscript"/>
        </w:rPr>
      </w:pPr>
    </w:p>
    <w:p w14:paraId="79AA9A63" w14:textId="77777777" w:rsidR="00176628" w:rsidRPr="00BA215F" w:rsidRDefault="00176628" w:rsidP="008F4A81">
      <w:pPr>
        <w:ind w:right="-376"/>
        <w:rPr>
          <w:rFonts w:ascii="Arial" w:hAnsi="Arial" w:cs="Arial"/>
          <w:sz w:val="22"/>
          <w:vertAlign w:val="superscript"/>
        </w:rPr>
      </w:pPr>
    </w:p>
    <w:tbl>
      <w:tblPr>
        <w:tblStyle w:val="Tablaconcuadrcula"/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5"/>
        <w:gridCol w:w="4743"/>
        <w:gridCol w:w="2102"/>
        <w:gridCol w:w="1525"/>
        <w:gridCol w:w="1440"/>
      </w:tblGrid>
      <w:tr w:rsidR="00BF19C1" w:rsidRPr="00BF19C1" w14:paraId="32CD5ADF" w14:textId="77777777" w:rsidTr="00BF19C1">
        <w:trPr>
          <w:trHeight w:hRule="exact" w:val="474"/>
          <w:tblHeader/>
          <w:jc w:val="center"/>
        </w:trPr>
        <w:tc>
          <w:tcPr>
            <w:tcW w:w="10165" w:type="dxa"/>
            <w:gridSpan w:val="5"/>
            <w:shd w:val="clear" w:color="auto" w:fill="BFBFBF" w:themeFill="background1" w:themeFillShade="BF"/>
            <w:vAlign w:val="center"/>
          </w:tcPr>
          <w:p w14:paraId="70136317" w14:textId="777F90D6" w:rsidR="00BF19C1" w:rsidRPr="00BF19C1" w:rsidRDefault="00BF19C1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2"/>
              </w:rPr>
            </w:pPr>
            <w:r w:rsidRPr="00BF19C1">
              <w:rPr>
                <w:rFonts w:ascii="Arial" w:hAnsi="Arial" w:cs="Arial"/>
                <w:b/>
                <w:sz w:val="22"/>
              </w:rPr>
              <w:t>Acuerdos</w:t>
            </w:r>
          </w:p>
        </w:tc>
      </w:tr>
      <w:tr w:rsidR="00BF19C1" w:rsidRPr="00C77353" w14:paraId="51A36088" w14:textId="5B3B45F0" w:rsidTr="007709B7">
        <w:trPr>
          <w:trHeight w:hRule="exact" w:val="897"/>
          <w:tblHeader/>
          <w:jc w:val="center"/>
        </w:trPr>
        <w:tc>
          <w:tcPr>
            <w:tcW w:w="355" w:type="dxa"/>
            <w:shd w:val="clear" w:color="auto" w:fill="D9D9D9" w:themeFill="background1" w:themeFillShade="D9"/>
            <w:vAlign w:val="center"/>
          </w:tcPr>
          <w:p w14:paraId="2AF8D0A8" w14:textId="3B2A091F" w:rsidR="00BF19C1" w:rsidRPr="00C77353" w:rsidRDefault="00BF19C1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 w:rsidRPr="00C77353">
              <w:rPr>
                <w:rFonts w:ascii="Arial" w:hAnsi="Arial" w:cs="Arial"/>
                <w:b/>
                <w:sz w:val="20"/>
              </w:rPr>
              <w:t>#</w:t>
            </w:r>
          </w:p>
        </w:tc>
        <w:tc>
          <w:tcPr>
            <w:tcW w:w="4743" w:type="dxa"/>
            <w:shd w:val="clear" w:color="auto" w:fill="D9D9D9" w:themeFill="background1" w:themeFillShade="D9"/>
            <w:vAlign w:val="center"/>
          </w:tcPr>
          <w:p w14:paraId="352FF0D9" w14:textId="6F9390BE" w:rsidR="00BF19C1" w:rsidRPr="00C77353" w:rsidRDefault="00C77353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Actividad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B3790FF" w14:textId="06320700" w:rsidR="00BF19C1" w:rsidRPr="00C77353" w:rsidRDefault="00BF19C1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 w:rsidRPr="00C77353">
              <w:rPr>
                <w:rFonts w:ascii="Arial" w:hAnsi="Arial" w:cs="Arial"/>
                <w:b/>
                <w:sz w:val="20"/>
              </w:rPr>
              <w:t>Responsable (s)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322DD19" w14:textId="77777777" w:rsidR="00BF19C1" w:rsidRPr="00C77353" w:rsidRDefault="00BF19C1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 w:rsidRPr="00C77353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DC24A25" w14:textId="2B88ED03" w:rsidR="00BF19C1" w:rsidRPr="00C77353" w:rsidRDefault="00BF19C1" w:rsidP="00BF19C1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 w:rsidRPr="00C77353">
              <w:rPr>
                <w:rFonts w:ascii="Arial" w:hAnsi="Arial" w:cs="Arial"/>
                <w:b/>
                <w:sz w:val="20"/>
              </w:rPr>
              <w:t>compromiso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34D17B" w14:textId="62165763" w:rsidR="00BF19C1" w:rsidRPr="00C77353" w:rsidRDefault="00BF19C1" w:rsidP="00BA215F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</w:rPr>
            </w:pPr>
            <w:r w:rsidRPr="00C77353">
              <w:rPr>
                <w:rFonts w:ascii="Arial" w:hAnsi="Arial" w:cs="Arial"/>
                <w:b/>
                <w:sz w:val="20"/>
              </w:rPr>
              <w:t>Firma</w:t>
            </w:r>
          </w:p>
        </w:tc>
      </w:tr>
      <w:tr w:rsidR="001C12F2" w:rsidRPr="00BA215F" w14:paraId="3E2C4CF6" w14:textId="77777777" w:rsidTr="007709B7">
        <w:trPr>
          <w:trHeight w:val="721"/>
          <w:jc w:val="center"/>
        </w:trPr>
        <w:tc>
          <w:tcPr>
            <w:tcW w:w="355" w:type="dxa"/>
          </w:tcPr>
          <w:p w14:paraId="33B385A3" w14:textId="714D03BD" w:rsidR="001C12F2" w:rsidRPr="00BA215F" w:rsidRDefault="0046251A" w:rsidP="003566D7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743" w:type="dxa"/>
            <w:vAlign w:val="center"/>
          </w:tcPr>
          <w:p w14:paraId="091A9702" w14:textId="4692B3E3" w:rsidR="001C12F2" w:rsidRPr="00BA215F" w:rsidRDefault="000F796B" w:rsidP="003566D7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Responsable de la integración del equipo a través de formato.</w:t>
            </w:r>
          </w:p>
        </w:tc>
        <w:tc>
          <w:tcPr>
            <w:tcW w:w="2102" w:type="dxa"/>
            <w:vAlign w:val="center"/>
          </w:tcPr>
          <w:p w14:paraId="5C1FE491" w14:textId="34DF9C56" w:rsidR="001C12F2" w:rsidRPr="00B1081C" w:rsidRDefault="0046251A" w:rsidP="003566D7">
            <w:pPr>
              <w:pStyle w:val="Copiadeltextoprincipal"/>
              <w:rPr>
                <w:rFonts w:ascii="Arial" w:hAnsi="Arial" w:cs="Arial"/>
                <w:color w:val="0070C0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>Matilde Domínguez López</w:t>
            </w:r>
          </w:p>
        </w:tc>
        <w:tc>
          <w:tcPr>
            <w:tcW w:w="1525" w:type="dxa"/>
            <w:vAlign w:val="center"/>
          </w:tcPr>
          <w:p w14:paraId="4E907B65" w14:textId="2C710A45" w:rsidR="001C12F2" w:rsidRPr="00BA215F" w:rsidRDefault="0046251A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>01/09/23</w:t>
            </w:r>
          </w:p>
        </w:tc>
        <w:tc>
          <w:tcPr>
            <w:tcW w:w="1440" w:type="dxa"/>
          </w:tcPr>
          <w:p w14:paraId="17DAC10A" w14:textId="2EC7309F" w:rsidR="001C12F2" w:rsidRPr="00BA215F" w:rsidRDefault="00F62C9A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 virtual</w:t>
            </w:r>
          </w:p>
        </w:tc>
      </w:tr>
      <w:tr w:rsidR="000F796B" w:rsidRPr="00BA215F" w14:paraId="75061A76" w14:textId="18274D93" w:rsidTr="007709B7">
        <w:trPr>
          <w:trHeight w:val="721"/>
          <w:jc w:val="center"/>
        </w:trPr>
        <w:tc>
          <w:tcPr>
            <w:tcW w:w="355" w:type="dxa"/>
          </w:tcPr>
          <w:p w14:paraId="70105000" w14:textId="07A3BCBB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743" w:type="dxa"/>
            <w:vAlign w:val="center"/>
          </w:tcPr>
          <w:p w14:paraId="1C79F483" w14:textId="6C332E6A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Responsable del envío de formato de minuta a través de Google </w:t>
            </w:r>
            <w:proofErr w:type="spellStart"/>
            <w:r>
              <w:rPr>
                <w:rFonts w:ascii="Arial" w:hAnsi="Arial" w:cs="Arial"/>
                <w:sz w:val="22"/>
              </w:rPr>
              <w:t>Forms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 QR</w:t>
            </w:r>
            <w:r w:rsidR="00F62C9A">
              <w:rPr>
                <w:rFonts w:ascii="Arial" w:hAnsi="Arial" w:cs="Arial"/>
                <w:sz w:val="22"/>
              </w:rPr>
              <w:t xml:space="preserve"> y Blackboard.</w:t>
            </w:r>
          </w:p>
        </w:tc>
        <w:tc>
          <w:tcPr>
            <w:tcW w:w="2102" w:type="dxa"/>
            <w:vAlign w:val="center"/>
          </w:tcPr>
          <w:p w14:paraId="0DA5FC97" w14:textId="7ED35074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>Leonardo Arduino Acevedo</w:t>
            </w:r>
          </w:p>
        </w:tc>
        <w:tc>
          <w:tcPr>
            <w:tcW w:w="1525" w:type="dxa"/>
            <w:vAlign w:val="center"/>
          </w:tcPr>
          <w:p w14:paraId="33D7ECC5" w14:textId="20E21254" w:rsidR="000F796B" w:rsidRPr="00BA215F" w:rsidRDefault="000F796B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>01/09/23</w:t>
            </w:r>
          </w:p>
        </w:tc>
        <w:tc>
          <w:tcPr>
            <w:tcW w:w="1440" w:type="dxa"/>
          </w:tcPr>
          <w:p w14:paraId="7DA31914" w14:textId="2E0ACE86" w:rsidR="000F796B" w:rsidRPr="00BA215F" w:rsidRDefault="00F62C9A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 virtual</w:t>
            </w:r>
          </w:p>
        </w:tc>
      </w:tr>
      <w:tr w:rsidR="000F796B" w:rsidRPr="00BA215F" w14:paraId="0E8FE486" w14:textId="77777777" w:rsidTr="007709B7">
        <w:trPr>
          <w:trHeight w:val="721"/>
          <w:jc w:val="center"/>
        </w:trPr>
        <w:tc>
          <w:tcPr>
            <w:tcW w:w="355" w:type="dxa"/>
          </w:tcPr>
          <w:p w14:paraId="289B0AB4" w14:textId="50F1D949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743" w:type="dxa"/>
            <w:vAlign w:val="center"/>
          </w:tcPr>
          <w:p w14:paraId="5EF663B2" w14:textId="524C7936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Entrega de todas las actividades solicitadas.</w:t>
            </w:r>
          </w:p>
        </w:tc>
        <w:tc>
          <w:tcPr>
            <w:tcW w:w="2102" w:type="dxa"/>
            <w:vAlign w:val="center"/>
          </w:tcPr>
          <w:p w14:paraId="2D5B885F" w14:textId="72C0E2C8" w:rsidR="000F796B" w:rsidRPr="00BA215F" w:rsidRDefault="000F796B" w:rsidP="000F796B">
            <w:pPr>
              <w:pStyle w:val="Copiadeltextoprincipal"/>
              <w:rPr>
                <w:rFonts w:ascii="Arial" w:hAnsi="Arial" w:cs="Arial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 xml:space="preserve">Efraín Navarro </w:t>
            </w:r>
            <w:r w:rsidR="00462907" w:rsidRPr="00B1081C">
              <w:rPr>
                <w:rFonts w:ascii="Arial" w:hAnsi="Arial" w:cs="Arial"/>
                <w:color w:val="0070C0"/>
                <w:sz w:val="22"/>
              </w:rPr>
              <w:t>Cristera</w:t>
            </w:r>
          </w:p>
        </w:tc>
        <w:tc>
          <w:tcPr>
            <w:tcW w:w="1525" w:type="dxa"/>
            <w:vAlign w:val="center"/>
          </w:tcPr>
          <w:p w14:paraId="2B8B5CC9" w14:textId="20394AA8" w:rsidR="000F796B" w:rsidRPr="00BA215F" w:rsidRDefault="000F796B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 w:rsidRPr="00B1081C">
              <w:rPr>
                <w:rFonts w:ascii="Arial" w:hAnsi="Arial" w:cs="Arial"/>
                <w:color w:val="0070C0"/>
                <w:sz w:val="22"/>
              </w:rPr>
              <w:t>01/09/23</w:t>
            </w:r>
          </w:p>
        </w:tc>
        <w:tc>
          <w:tcPr>
            <w:tcW w:w="1440" w:type="dxa"/>
          </w:tcPr>
          <w:p w14:paraId="1C734E4F" w14:textId="5D179DFB" w:rsidR="000F796B" w:rsidRPr="00BA215F" w:rsidRDefault="00F62C9A" w:rsidP="00F62C9A">
            <w:pPr>
              <w:pStyle w:val="Copiadeltextoprincipal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 virtual</w:t>
            </w:r>
          </w:p>
        </w:tc>
      </w:tr>
    </w:tbl>
    <w:p w14:paraId="69516856" w14:textId="4789C124" w:rsidR="00803A7C" w:rsidRDefault="00E23314" w:rsidP="00803A7C">
      <w:pPr>
        <w:jc w:val="center"/>
        <w:rPr>
          <w:rFonts w:ascii="Arial" w:hAnsi="Arial" w:cs="Arial"/>
          <w:color w:val="4472C4"/>
        </w:rPr>
      </w:pPr>
      <w:r w:rsidRPr="00995B1E">
        <w:rPr>
          <w:rFonts w:ascii="Arial" w:hAnsi="Arial" w:cs="Arial"/>
          <w:color w:val="4472C4"/>
        </w:rPr>
        <w:t>agregar los renglones que sean necesarios&gt;</w:t>
      </w:r>
    </w:p>
    <w:tbl>
      <w:tblPr>
        <w:tblStyle w:val="Tablaconcuadrcula"/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5"/>
      </w:tblGrid>
      <w:tr w:rsidR="00803A7C" w:rsidRPr="00BA215F" w14:paraId="05554546" w14:textId="77777777" w:rsidTr="003566D7">
        <w:trPr>
          <w:trHeight w:hRule="exact" w:val="288"/>
          <w:jc w:val="center"/>
        </w:trPr>
        <w:tc>
          <w:tcPr>
            <w:tcW w:w="10255" w:type="dxa"/>
            <w:shd w:val="clear" w:color="auto" w:fill="BFBFBF" w:themeFill="background1" w:themeFillShade="BF"/>
            <w:vAlign w:val="center"/>
          </w:tcPr>
          <w:p w14:paraId="232CB62B" w14:textId="419D0DD3" w:rsidR="00803A7C" w:rsidRPr="00BA215F" w:rsidRDefault="000F796B" w:rsidP="003566D7">
            <w:pPr>
              <w:pStyle w:val="Ttulosdelasactasdelareuninydelordendelda"/>
              <w:jc w:val="center"/>
              <w:rPr>
                <w:rFonts w:ascii="Arial" w:hAnsi="Arial" w:cs="Arial"/>
                <w:color w:val="auto"/>
                <w:sz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</w:rPr>
              <w:lastRenderedPageBreak/>
              <w:t>Instrucciones de los puntos de la orden del día</w:t>
            </w:r>
          </w:p>
        </w:tc>
      </w:tr>
      <w:tr w:rsidR="00803A7C" w:rsidRPr="00BA215F" w14:paraId="50C78ACF" w14:textId="77777777" w:rsidTr="003566D7">
        <w:trPr>
          <w:cantSplit/>
          <w:trHeight w:val="397"/>
          <w:jc w:val="center"/>
        </w:trPr>
        <w:tc>
          <w:tcPr>
            <w:tcW w:w="10255" w:type="dxa"/>
            <w:vAlign w:val="bottom"/>
          </w:tcPr>
          <w:p w14:paraId="1B571541" w14:textId="77777777" w:rsidR="00803A7C" w:rsidRDefault="00803A7C" w:rsidP="00803A7C">
            <w:pPr>
              <w:pStyle w:val="Copiadeltextoprincipal"/>
              <w:rPr>
                <w:rFonts w:ascii="Arial" w:hAnsi="Arial" w:cs="Arial"/>
                <w:sz w:val="22"/>
              </w:rPr>
            </w:pPr>
          </w:p>
          <w:p w14:paraId="1C1F8896" w14:textId="42DA781E" w:rsidR="00905D64" w:rsidRDefault="00905D64" w:rsidP="00905D64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Integración del equipo </w:t>
            </w:r>
            <w:r w:rsidR="00D51441" w:rsidRPr="00D51441">
              <w:rPr>
                <w:rFonts w:ascii="Arial" w:hAnsi="Arial" w:cs="Arial"/>
                <w:color w:val="00B050"/>
                <w:sz w:val="22"/>
              </w:rPr>
              <w:t>(anotar los nombres en el recuadro “Integrantes del Equipo)</w:t>
            </w:r>
            <w:r w:rsidRPr="00D51441">
              <w:rPr>
                <w:rFonts w:ascii="Arial" w:hAnsi="Arial" w:cs="Arial"/>
                <w:color w:val="00B050"/>
                <w:sz w:val="22"/>
              </w:rPr>
              <w:t>.</w:t>
            </w:r>
          </w:p>
          <w:p w14:paraId="00C7918B" w14:textId="03921EE7" w:rsidR="00905D64" w:rsidRDefault="00905D64" w:rsidP="00905D64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Propuesta individual del proyecto </w:t>
            </w:r>
            <w:r w:rsidRPr="00D51441">
              <w:rPr>
                <w:rFonts w:ascii="Arial" w:hAnsi="Arial" w:cs="Arial"/>
                <w:color w:val="00B050"/>
                <w:sz w:val="22"/>
              </w:rPr>
              <w:t>(cada integrante debe proponer una empresa para analizar, las empresas deben ser nacionales (ejemplo Bimbo) o internacionales (ejemplo Tesla) y deben estar catalogadas como grandes empresas, no como medianas, pequeñas o micro empresas.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0327286D" w14:textId="77777777" w:rsidR="00905D64" w:rsidRDefault="00905D64" w:rsidP="00905D64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Elección (votación). </w:t>
            </w:r>
            <w:r w:rsidRPr="00D51441">
              <w:rPr>
                <w:rFonts w:ascii="Arial" w:hAnsi="Arial" w:cs="Arial"/>
                <w:color w:val="00B050"/>
                <w:sz w:val="22"/>
              </w:rPr>
              <w:t>Una vez que cada integrante del equipo expone sus motivos para que elijan su empresa propuesta, se inicia la votación para que seleccionen la empresa que todo el equipo estudiara.</w:t>
            </w:r>
          </w:p>
          <w:p w14:paraId="10468BCC" w14:textId="77777777" w:rsidR="00905D64" w:rsidRDefault="00905D64" w:rsidP="00905D64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Justificación de la selección del proyecto. </w:t>
            </w:r>
            <w:r w:rsidRPr="00D51441">
              <w:rPr>
                <w:rFonts w:ascii="Arial" w:hAnsi="Arial" w:cs="Arial"/>
                <w:color w:val="00B050"/>
                <w:sz w:val="22"/>
              </w:rPr>
              <w:t>Una vez seleccionada la empresa, deben justificar dicha elección, es decir por qué la seleccionaron.</w:t>
            </w:r>
          </w:p>
          <w:p w14:paraId="7D6DBC30" w14:textId="77777777" w:rsidR="00905D64" w:rsidRPr="00D51441" w:rsidRDefault="00905D64" w:rsidP="00905D64">
            <w:pPr>
              <w:pStyle w:val="Copiadeltextoprincipal"/>
              <w:numPr>
                <w:ilvl w:val="0"/>
                <w:numId w:val="11"/>
              </w:numPr>
              <w:rPr>
                <w:rFonts w:ascii="Arial" w:hAnsi="Arial" w:cs="Arial"/>
                <w:color w:val="00B05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Selección del nombre del proyecto. </w:t>
            </w:r>
            <w:r w:rsidRPr="00D51441">
              <w:rPr>
                <w:rFonts w:ascii="Arial" w:hAnsi="Arial" w:cs="Arial"/>
                <w:color w:val="00B050"/>
                <w:sz w:val="22"/>
              </w:rPr>
              <w:t xml:space="preserve">El proyecto debe contar con un nombre. </w:t>
            </w:r>
          </w:p>
          <w:p w14:paraId="668328F7" w14:textId="523EDED4" w:rsidR="00803A7C" w:rsidRPr="00BA215F" w:rsidRDefault="00905D64" w:rsidP="00D51441">
            <w:pPr>
              <w:pStyle w:val="Copiadeltextoprincipal"/>
              <w:numPr>
                <w:ilvl w:val="0"/>
                <w:numId w:val="14"/>
              </w:numPr>
              <w:rPr>
                <w:rFonts w:ascii="Arial" w:hAnsi="Arial" w:cs="Arial"/>
                <w:sz w:val="22"/>
              </w:rPr>
            </w:pPr>
            <w:r w:rsidRPr="00D51441">
              <w:rPr>
                <w:rFonts w:ascii="Arial" w:hAnsi="Arial" w:cs="Arial"/>
                <w:sz w:val="22"/>
              </w:rPr>
              <w:t xml:space="preserve">Asignación de responsable del envío de minuta y captura de equipo por Google </w:t>
            </w:r>
            <w:proofErr w:type="spellStart"/>
            <w:r w:rsidRPr="00D51441">
              <w:rPr>
                <w:rFonts w:ascii="Arial" w:hAnsi="Arial" w:cs="Arial"/>
                <w:sz w:val="22"/>
              </w:rPr>
              <w:t>forms</w:t>
            </w:r>
            <w:proofErr w:type="spellEnd"/>
            <w:r w:rsidRPr="00D51441">
              <w:rPr>
                <w:rFonts w:ascii="Arial" w:hAnsi="Arial" w:cs="Arial"/>
                <w:sz w:val="22"/>
              </w:rPr>
              <w:t xml:space="preserve"> y Blackboard.</w:t>
            </w:r>
            <w:r w:rsidRPr="00D51441">
              <w:rPr>
                <w:rFonts w:ascii="Arial" w:hAnsi="Arial" w:cs="Arial"/>
                <w:color w:val="00B050"/>
                <w:sz w:val="22"/>
              </w:rPr>
              <w:t xml:space="preserve"> Sólo una persona debe ser la encargada de subir los formatos tanto a Google </w:t>
            </w:r>
            <w:proofErr w:type="spellStart"/>
            <w:r w:rsidRPr="00D51441">
              <w:rPr>
                <w:rFonts w:ascii="Arial" w:hAnsi="Arial" w:cs="Arial"/>
                <w:color w:val="00B050"/>
                <w:sz w:val="22"/>
              </w:rPr>
              <w:t>Forms</w:t>
            </w:r>
            <w:proofErr w:type="spellEnd"/>
            <w:r w:rsidRPr="00D51441">
              <w:rPr>
                <w:rFonts w:ascii="Arial" w:hAnsi="Arial" w:cs="Arial"/>
                <w:color w:val="00B050"/>
                <w:sz w:val="22"/>
              </w:rPr>
              <w:t xml:space="preserve"> como a Blackboard, y siempre debe ser la misma.</w:t>
            </w:r>
          </w:p>
        </w:tc>
      </w:tr>
    </w:tbl>
    <w:p w14:paraId="7E1300C2" w14:textId="0D26216E" w:rsidR="00256FAD" w:rsidRDefault="00256FAD" w:rsidP="00DF3C04">
      <w:pPr>
        <w:tabs>
          <w:tab w:val="left" w:pos="661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1"/>
        <w:gridCol w:w="2987"/>
        <w:gridCol w:w="3489"/>
        <w:gridCol w:w="1502"/>
        <w:gridCol w:w="1189"/>
      </w:tblGrid>
      <w:tr w:rsidR="00353B0D" w:rsidRPr="0017476E" w14:paraId="1C3CDCCD" w14:textId="77777777" w:rsidTr="00353B0D">
        <w:trPr>
          <w:trHeight w:hRule="exact" w:val="288"/>
          <w:tblHeader/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249C5385" w14:textId="4511BB20" w:rsidR="00353B0D" w:rsidRPr="0017476E" w:rsidRDefault="008361D0" w:rsidP="00256FAD">
            <w:pPr>
              <w:pStyle w:val="Ttulosdelasactasdelareuninydelordendelda"/>
              <w:jc w:val="center"/>
              <w:rPr>
                <w:rFonts w:ascii="Arial" w:hAnsi="Arial" w:cs="Arial"/>
                <w:color w:val="auto"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  <w:szCs w:val="20"/>
              </w:rPr>
              <w:t>Integrantes del equipo</w:t>
            </w:r>
          </w:p>
        </w:tc>
      </w:tr>
      <w:tr w:rsidR="00D51441" w:rsidRPr="0017476E" w14:paraId="00ED8942" w14:textId="77777777" w:rsidTr="00353B0D">
        <w:trPr>
          <w:trHeight w:hRule="exact" w:val="288"/>
          <w:tblHeader/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4A7B8D6E" w14:textId="159772B8" w:rsidR="00D51441" w:rsidRDefault="00D51441" w:rsidP="00256FAD">
            <w:pPr>
              <w:pStyle w:val="Ttulosdelasactasdelareuninydelordendelda"/>
              <w:jc w:val="center"/>
              <w:rPr>
                <w:rFonts w:ascii="Arial" w:hAnsi="Arial" w:cs="Arial"/>
                <w:color w:val="auto"/>
                <w:sz w:val="22"/>
                <w:szCs w:val="20"/>
              </w:rPr>
            </w:pPr>
            <w:r>
              <w:rPr>
                <w:rFonts w:ascii="Arial" w:hAnsi="Arial" w:cs="Arial"/>
                <w:color w:val="auto"/>
                <w:sz w:val="22"/>
                <w:szCs w:val="20"/>
              </w:rPr>
              <w:t xml:space="preserve">Nombre del proyecto: </w:t>
            </w:r>
            <w:r w:rsidRPr="00D51441">
              <w:rPr>
                <w:rFonts w:ascii="Arial" w:hAnsi="Arial" w:cs="Arial"/>
                <w:color w:val="0070C0"/>
                <w:sz w:val="22"/>
                <w:szCs w:val="20"/>
              </w:rPr>
              <w:t>anotar el nombre</w:t>
            </w:r>
          </w:p>
        </w:tc>
      </w:tr>
      <w:tr w:rsidR="00353B0D" w:rsidRPr="00256FAD" w14:paraId="2CB8B4F6" w14:textId="77777777" w:rsidTr="00353B0D">
        <w:trPr>
          <w:trHeight w:hRule="exact" w:val="577"/>
          <w:tblHeader/>
          <w:jc w:val="center"/>
        </w:trPr>
        <w:tc>
          <w:tcPr>
            <w:tcW w:w="614" w:type="pct"/>
            <w:shd w:val="clear" w:color="auto" w:fill="D9D9D9" w:themeFill="background1" w:themeFillShade="D9"/>
            <w:vAlign w:val="center"/>
          </w:tcPr>
          <w:p w14:paraId="069BA817" w14:textId="0755A771" w:rsidR="00353B0D" w:rsidRPr="00256FAD" w:rsidRDefault="00353B0D" w:rsidP="00256FAD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Matrícula</w:t>
            </w:r>
          </w:p>
        </w:tc>
        <w:tc>
          <w:tcPr>
            <w:tcW w:w="1575" w:type="pct"/>
            <w:shd w:val="clear" w:color="auto" w:fill="D9D9D9" w:themeFill="background1" w:themeFillShade="D9"/>
            <w:vAlign w:val="center"/>
          </w:tcPr>
          <w:p w14:paraId="65EF62E3" w14:textId="5D11955B" w:rsidR="00353B0D" w:rsidRPr="00256FAD" w:rsidRDefault="00353B0D" w:rsidP="00256FAD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6FA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14:paraId="2BB18412" w14:textId="41392C8D" w:rsidR="00353B0D" w:rsidRPr="00256FAD" w:rsidRDefault="00353B0D" w:rsidP="00256FAD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6FAD">
              <w:rPr>
                <w:rFonts w:ascii="Arial" w:hAnsi="Arial" w:cs="Arial"/>
                <w:b/>
                <w:sz w:val="20"/>
                <w:szCs w:val="20"/>
              </w:rPr>
              <w:t>Correo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542465B4" w14:textId="061D3507" w:rsidR="00353B0D" w:rsidRPr="00256FAD" w:rsidRDefault="00353B0D" w:rsidP="00DB5538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 Educativo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135E88F4" w14:textId="77777777" w:rsidR="00353B0D" w:rsidRPr="00256FAD" w:rsidRDefault="00353B0D" w:rsidP="00256FAD">
            <w:pPr>
              <w:pStyle w:val="Copiadeltextoprincipal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6FAD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B1081C" w:rsidRPr="00256FAD" w14:paraId="5C402BBD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4B989597" w14:textId="0AAEB741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12345</w:t>
            </w:r>
          </w:p>
        </w:tc>
        <w:tc>
          <w:tcPr>
            <w:tcW w:w="1575" w:type="pct"/>
            <w:vAlign w:val="center"/>
          </w:tcPr>
          <w:p w14:paraId="4502FD4F" w14:textId="44604F94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Aarón Fimbres Gutiérrez</w:t>
            </w:r>
          </w:p>
        </w:tc>
        <w:tc>
          <w:tcPr>
            <w:tcW w:w="1336" w:type="pct"/>
            <w:vAlign w:val="center"/>
          </w:tcPr>
          <w:p w14:paraId="1EBCA587" w14:textId="184268C6" w:rsidR="00B1081C" w:rsidRPr="00311496" w:rsidRDefault="008044E3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B1081C" w:rsidRPr="00311496">
                <w:rPr>
                  <w:rStyle w:val="Hipervnculo"/>
                  <w:rFonts w:ascii="Arial" w:hAnsi="Arial" w:cs="Arial"/>
                  <w:sz w:val="20"/>
                  <w:szCs w:val="20"/>
                </w:rPr>
                <w:t>aaron.fimbres@uabc.edu.mx</w:t>
              </w:r>
            </w:hyperlink>
          </w:p>
        </w:tc>
        <w:tc>
          <w:tcPr>
            <w:tcW w:w="761" w:type="pct"/>
            <w:vAlign w:val="center"/>
          </w:tcPr>
          <w:p w14:paraId="4627001D" w14:textId="21804E8A" w:rsidR="00B1081C" w:rsidRPr="00311496" w:rsidRDefault="00B1081C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LSC</w:t>
            </w:r>
          </w:p>
        </w:tc>
        <w:tc>
          <w:tcPr>
            <w:tcW w:w="714" w:type="pct"/>
            <w:vAlign w:val="center"/>
          </w:tcPr>
          <w:p w14:paraId="613C2ABB" w14:textId="5D2E31C1" w:rsidR="00B1081C" w:rsidRPr="00311496" w:rsidRDefault="00462907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virtual</w:t>
            </w:r>
          </w:p>
        </w:tc>
      </w:tr>
      <w:tr w:rsidR="00B1081C" w:rsidRPr="00256FAD" w14:paraId="354043BD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671A2BA7" w14:textId="66B5E83F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9876554</w:t>
            </w:r>
          </w:p>
        </w:tc>
        <w:tc>
          <w:tcPr>
            <w:tcW w:w="1575" w:type="pct"/>
            <w:vAlign w:val="center"/>
          </w:tcPr>
          <w:p w14:paraId="24DAC967" w14:textId="0CEF2F8C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Matilde Domínguez López</w:t>
            </w:r>
          </w:p>
        </w:tc>
        <w:tc>
          <w:tcPr>
            <w:tcW w:w="1336" w:type="pct"/>
            <w:vAlign w:val="center"/>
          </w:tcPr>
          <w:p w14:paraId="786D42CA" w14:textId="0A41C4D6" w:rsidR="00B1081C" w:rsidRPr="00311496" w:rsidRDefault="00B1081C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matilde.dominguez@uabc.edu.mx</w:t>
            </w:r>
          </w:p>
        </w:tc>
        <w:tc>
          <w:tcPr>
            <w:tcW w:w="761" w:type="pct"/>
            <w:vAlign w:val="center"/>
          </w:tcPr>
          <w:p w14:paraId="12A83F70" w14:textId="24E79AD6" w:rsidR="00B1081C" w:rsidRPr="00311496" w:rsidRDefault="00B1081C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Industrial</w:t>
            </w:r>
          </w:p>
        </w:tc>
        <w:tc>
          <w:tcPr>
            <w:tcW w:w="714" w:type="pct"/>
            <w:vAlign w:val="center"/>
          </w:tcPr>
          <w:p w14:paraId="5B966F7F" w14:textId="5E8A6037" w:rsidR="00B1081C" w:rsidRPr="00311496" w:rsidRDefault="00462907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virtual</w:t>
            </w:r>
          </w:p>
        </w:tc>
      </w:tr>
      <w:tr w:rsidR="00B1081C" w:rsidRPr="00256FAD" w14:paraId="2D48B852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74D468B6" w14:textId="524360D3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8347832</w:t>
            </w:r>
          </w:p>
        </w:tc>
        <w:tc>
          <w:tcPr>
            <w:tcW w:w="1575" w:type="pct"/>
            <w:vAlign w:val="center"/>
          </w:tcPr>
          <w:p w14:paraId="39CDAB80" w14:textId="21646235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Melissa Pastrana Cervantes.</w:t>
            </w:r>
          </w:p>
        </w:tc>
        <w:tc>
          <w:tcPr>
            <w:tcW w:w="1336" w:type="pct"/>
            <w:vAlign w:val="center"/>
          </w:tcPr>
          <w:p w14:paraId="22392D43" w14:textId="457DEC7D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m</w:t>
            </w:r>
            <w:r w:rsidR="00B1081C" w:rsidRPr="00311496">
              <w:rPr>
                <w:rFonts w:ascii="Arial" w:hAnsi="Arial" w:cs="Arial"/>
                <w:color w:val="0070C0"/>
                <w:sz w:val="20"/>
                <w:szCs w:val="20"/>
              </w:rPr>
              <w:t>elissa.pastrana@uabc.edu.mx</w:t>
            </w:r>
          </w:p>
        </w:tc>
        <w:tc>
          <w:tcPr>
            <w:tcW w:w="761" w:type="pct"/>
            <w:vAlign w:val="center"/>
          </w:tcPr>
          <w:p w14:paraId="068A1C10" w14:textId="66E458CD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Mecatrónica</w:t>
            </w:r>
          </w:p>
        </w:tc>
        <w:tc>
          <w:tcPr>
            <w:tcW w:w="714" w:type="pct"/>
            <w:vAlign w:val="center"/>
          </w:tcPr>
          <w:p w14:paraId="7B63588B" w14:textId="6122687D" w:rsidR="00B1081C" w:rsidRPr="00311496" w:rsidRDefault="00462907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virtual</w:t>
            </w:r>
          </w:p>
        </w:tc>
      </w:tr>
      <w:tr w:rsidR="00B1081C" w:rsidRPr="00256FAD" w14:paraId="7FFBC4AA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13761687" w14:textId="7EEB7DA6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5643298</w:t>
            </w:r>
          </w:p>
        </w:tc>
        <w:tc>
          <w:tcPr>
            <w:tcW w:w="1575" w:type="pct"/>
            <w:vAlign w:val="center"/>
          </w:tcPr>
          <w:p w14:paraId="6B464D10" w14:textId="5171AE94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Leonardo Arduino Acevedo</w:t>
            </w:r>
          </w:p>
        </w:tc>
        <w:tc>
          <w:tcPr>
            <w:tcW w:w="1336" w:type="pct"/>
            <w:vAlign w:val="center"/>
          </w:tcPr>
          <w:p w14:paraId="03073E20" w14:textId="4B77948A" w:rsidR="00B1081C" w:rsidRPr="00311496" w:rsidRDefault="008044E3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11496" w:rsidRPr="00311496">
                <w:rPr>
                  <w:rStyle w:val="Hipervnculo"/>
                  <w:rFonts w:ascii="Arial" w:hAnsi="Arial" w:cs="Arial"/>
                  <w:sz w:val="20"/>
                  <w:szCs w:val="20"/>
                </w:rPr>
                <w:t>leonardo.arduino@uabc.edu.mx</w:t>
              </w:r>
            </w:hyperlink>
          </w:p>
        </w:tc>
        <w:tc>
          <w:tcPr>
            <w:tcW w:w="761" w:type="pct"/>
            <w:vAlign w:val="center"/>
          </w:tcPr>
          <w:p w14:paraId="47E706E6" w14:textId="558ADF3B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Civil</w:t>
            </w:r>
          </w:p>
        </w:tc>
        <w:tc>
          <w:tcPr>
            <w:tcW w:w="714" w:type="pct"/>
            <w:vAlign w:val="center"/>
          </w:tcPr>
          <w:p w14:paraId="05008505" w14:textId="1702C1C7" w:rsidR="00B1081C" w:rsidRPr="00311496" w:rsidRDefault="00462907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virtual</w:t>
            </w:r>
          </w:p>
        </w:tc>
      </w:tr>
      <w:tr w:rsidR="00B1081C" w:rsidRPr="00256FAD" w14:paraId="03BC0A98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38C2631A" w14:textId="682B6B97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098234</w:t>
            </w:r>
          </w:p>
        </w:tc>
        <w:tc>
          <w:tcPr>
            <w:tcW w:w="1575" w:type="pct"/>
            <w:vAlign w:val="center"/>
          </w:tcPr>
          <w:p w14:paraId="0F1597D4" w14:textId="26589D6D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 xml:space="preserve">Efraín Navarro </w:t>
            </w:r>
            <w:r w:rsidR="00462907" w:rsidRPr="00311496">
              <w:rPr>
                <w:rFonts w:ascii="Arial" w:hAnsi="Arial" w:cs="Arial"/>
                <w:color w:val="0070C0"/>
                <w:sz w:val="20"/>
                <w:szCs w:val="20"/>
              </w:rPr>
              <w:t>Cristera</w:t>
            </w:r>
          </w:p>
        </w:tc>
        <w:tc>
          <w:tcPr>
            <w:tcW w:w="1336" w:type="pct"/>
            <w:vAlign w:val="center"/>
          </w:tcPr>
          <w:p w14:paraId="4A6E46C1" w14:textId="6543440F" w:rsidR="00B1081C" w:rsidRPr="00311496" w:rsidRDefault="008044E3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311496" w:rsidRPr="00311496">
                <w:rPr>
                  <w:rStyle w:val="Hipervnculo"/>
                  <w:rFonts w:ascii="Arial" w:hAnsi="Arial" w:cs="Arial"/>
                  <w:sz w:val="20"/>
                  <w:szCs w:val="20"/>
                </w:rPr>
                <w:t>efrain.navarro@uabc.edu.mx</w:t>
              </w:r>
            </w:hyperlink>
          </w:p>
        </w:tc>
        <w:tc>
          <w:tcPr>
            <w:tcW w:w="761" w:type="pct"/>
            <w:vAlign w:val="center"/>
          </w:tcPr>
          <w:p w14:paraId="039D306F" w14:textId="13A849E3" w:rsidR="00B1081C" w:rsidRPr="00311496" w:rsidRDefault="00311496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496">
              <w:rPr>
                <w:rFonts w:ascii="Arial" w:hAnsi="Arial" w:cs="Arial"/>
                <w:color w:val="0070C0"/>
                <w:sz w:val="20"/>
                <w:szCs w:val="20"/>
              </w:rPr>
              <w:t>Bioingeniería</w:t>
            </w:r>
          </w:p>
        </w:tc>
        <w:tc>
          <w:tcPr>
            <w:tcW w:w="714" w:type="pct"/>
            <w:vAlign w:val="center"/>
          </w:tcPr>
          <w:p w14:paraId="4057CF64" w14:textId="0280A2CA" w:rsidR="00B1081C" w:rsidRPr="00311496" w:rsidRDefault="00462907" w:rsidP="00462907">
            <w:pPr>
              <w:pStyle w:val="Copiadeltextoprincip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virtual</w:t>
            </w:r>
          </w:p>
        </w:tc>
      </w:tr>
      <w:tr w:rsidR="00B1081C" w:rsidRPr="00256FAD" w14:paraId="4D1A5A99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5CA5870B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5" w:type="pct"/>
            <w:vAlign w:val="center"/>
          </w:tcPr>
          <w:p w14:paraId="33CA9394" w14:textId="1460B251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vAlign w:val="center"/>
          </w:tcPr>
          <w:p w14:paraId="7D8C6DDA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pct"/>
            <w:vAlign w:val="center"/>
          </w:tcPr>
          <w:p w14:paraId="0F5F4347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vAlign w:val="center"/>
          </w:tcPr>
          <w:p w14:paraId="54A4B0AA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81C" w:rsidRPr="00256FAD" w14:paraId="28D74380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45D83847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5" w:type="pct"/>
            <w:vAlign w:val="center"/>
          </w:tcPr>
          <w:p w14:paraId="13D1824C" w14:textId="553AA4FC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vAlign w:val="center"/>
          </w:tcPr>
          <w:p w14:paraId="67805DD2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pct"/>
            <w:vAlign w:val="center"/>
          </w:tcPr>
          <w:p w14:paraId="429C34AE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vAlign w:val="center"/>
          </w:tcPr>
          <w:p w14:paraId="7D9DC68E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81C" w:rsidRPr="00256FAD" w14:paraId="407EEAEB" w14:textId="77777777" w:rsidTr="00353B0D">
        <w:trPr>
          <w:trHeight w:hRule="exact" w:val="567"/>
          <w:jc w:val="center"/>
        </w:trPr>
        <w:tc>
          <w:tcPr>
            <w:tcW w:w="614" w:type="pct"/>
          </w:tcPr>
          <w:p w14:paraId="3234788C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5" w:type="pct"/>
            <w:vAlign w:val="center"/>
          </w:tcPr>
          <w:p w14:paraId="7C03258F" w14:textId="12F3E8BE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vAlign w:val="center"/>
          </w:tcPr>
          <w:p w14:paraId="1FC4E36D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pct"/>
            <w:vAlign w:val="center"/>
          </w:tcPr>
          <w:p w14:paraId="5F558577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vAlign w:val="center"/>
          </w:tcPr>
          <w:p w14:paraId="6EEE2143" w14:textId="77777777" w:rsidR="00B1081C" w:rsidRPr="00311496" w:rsidRDefault="00B1081C" w:rsidP="00B1081C">
            <w:pPr>
              <w:pStyle w:val="Copiadeltextoprincip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42F503" w14:textId="77777777" w:rsidR="00256FAD" w:rsidRDefault="00256FAD" w:rsidP="00256FAD">
      <w:pPr>
        <w:jc w:val="center"/>
        <w:rPr>
          <w:rFonts w:ascii="Arial" w:hAnsi="Arial" w:cs="Arial"/>
          <w:color w:val="4472C4"/>
        </w:rPr>
      </w:pPr>
      <w:r w:rsidRPr="00995B1E">
        <w:rPr>
          <w:rFonts w:ascii="Arial" w:hAnsi="Arial" w:cs="Arial"/>
          <w:color w:val="4472C4"/>
        </w:rPr>
        <w:t>&lt;agregar los renglones que sean necesarios&gt;</w:t>
      </w:r>
    </w:p>
    <w:p w14:paraId="0ADD30F0" w14:textId="77777777" w:rsidR="00256FAD" w:rsidRPr="00DF3C04" w:rsidRDefault="00256FAD" w:rsidP="00DF3C04">
      <w:pPr>
        <w:tabs>
          <w:tab w:val="left" w:pos="6617"/>
        </w:tabs>
        <w:rPr>
          <w:rFonts w:ascii="Times New Roman" w:hAnsi="Times New Roman" w:cs="Times New Roman"/>
          <w:sz w:val="24"/>
          <w:szCs w:val="24"/>
        </w:rPr>
      </w:pPr>
    </w:p>
    <w:sectPr w:rsidR="00256FAD" w:rsidRPr="00DF3C04" w:rsidSect="00AB6D58">
      <w:headerReference w:type="default" r:id="rId13"/>
      <w:footerReference w:type="default" r:id="rId14"/>
      <w:pgSz w:w="12240" w:h="15840"/>
      <w:pgMar w:top="1417" w:right="1701" w:bottom="1417" w:left="1701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DF2E" w14:textId="77777777" w:rsidR="00E36732" w:rsidRDefault="00E36732">
      <w:r>
        <w:separator/>
      </w:r>
    </w:p>
  </w:endnote>
  <w:endnote w:type="continuationSeparator" w:id="0">
    <w:p w14:paraId="430FD3B8" w14:textId="77777777" w:rsidR="00E36732" w:rsidRDefault="00E3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21ABE" w14:textId="2E8CCE57" w:rsidR="00BF19C1" w:rsidRPr="00E26418" w:rsidRDefault="00BF19C1" w:rsidP="001C12F2">
    <w:pPr>
      <w:pStyle w:val="Piedepgina0"/>
      <w:ind w:right="-612"/>
      <w:jc w:val="right"/>
      <w:rPr>
        <w:rFonts w:ascii="Arial" w:hAnsi="Arial" w:cs="Arial"/>
        <w:lang w:val="en-US"/>
      </w:rPr>
    </w:pPr>
    <w:proofErr w:type="spellStart"/>
    <w:r w:rsidRPr="00E26418">
      <w:rPr>
        <w:rFonts w:ascii="Arial" w:hAnsi="Arial" w:cs="Arial"/>
        <w:lang w:val="en-US"/>
      </w:rPr>
      <w:t>Pág</w:t>
    </w:r>
    <w:proofErr w:type="spellEnd"/>
    <w:r w:rsidRPr="00E26418">
      <w:rPr>
        <w:rFonts w:ascii="Arial" w:hAnsi="Arial" w:cs="Arial"/>
        <w:lang w:val="en-US"/>
      </w:rPr>
      <w:t xml:space="preserve">: </w:t>
    </w:r>
    <w:r w:rsidR="003E512D" w:rsidRPr="00E26418">
      <w:rPr>
        <w:rFonts w:ascii="Arial" w:hAnsi="Arial" w:cs="Arial"/>
        <w:lang w:val="en-US"/>
      </w:rPr>
      <w:t>__</w:t>
    </w:r>
    <w:r w:rsidR="001C12F2" w:rsidRPr="00E26418">
      <w:rPr>
        <w:rFonts w:ascii="Arial" w:hAnsi="Arial" w:cs="Arial"/>
        <w:lang w:val="en-US"/>
      </w:rPr>
      <w:t>/</w:t>
    </w:r>
    <w:r w:rsidR="003E512D" w:rsidRPr="00E26418">
      <w:rPr>
        <w:rFonts w:ascii="Arial" w:hAnsi="Arial" w:cs="Arial"/>
        <w:lang w:val="en-US"/>
      </w:rPr>
      <w:t>__</w:t>
    </w:r>
  </w:p>
  <w:p w14:paraId="76A800C4" w14:textId="3A1C839E" w:rsidR="00AE0EB4" w:rsidRPr="00FB7516" w:rsidRDefault="00E26418" w:rsidP="00BF19C1">
    <w:pPr>
      <w:pStyle w:val="Piedepgina0"/>
      <w:ind w:right="-612"/>
      <w:jc w:val="right"/>
      <w:rPr>
        <w:sz w:val="16"/>
      </w:rPr>
    </w:pPr>
    <w:r w:rsidRPr="00FB7516">
      <w:rPr>
        <w:rFonts w:ascii="Arial" w:hAnsi="Arial" w:cs="Arial"/>
        <w:lang w:val="es-ES_tradnl"/>
      </w:rPr>
      <w:t xml:space="preserve">Vigencia: </w:t>
    </w:r>
    <w:r w:rsidR="00775D3D" w:rsidRPr="00FB7516">
      <w:rPr>
        <w:rFonts w:ascii="Arial" w:hAnsi="Arial" w:cs="Arial"/>
        <w:lang w:val="es-ES_tradnl"/>
      </w:rPr>
      <w:t>01</w:t>
    </w:r>
    <w:r w:rsidR="00BF19C1" w:rsidRPr="00FB7516">
      <w:rPr>
        <w:rFonts w:ascii="Arial" w:hAnsi="Arial" w:cs="Arial"/>
        <w:lang w:val="es-ES_tradnl"/>
      </w:rPr>
      <w:t>-E</w:t>
    </w:r>
    <w:r w:rsidR="00775D3D" w:rsidRPr="00FB7516">
      <w:rPr>
        <w:rFonts w:ascii="Arial" w:hAnsi="Arial" w:cs="Arial"/>
        <w:lang w:val="es-ES_tradnl"/>
      </w:rPr>
      <w:t>ne</w:t>
    </w:r>
    <w:r w:rsidR="00BF19C1" w:rsidRPr="00FB7516">
      <w:rPr>
        <w:rFonts w:ascii="Arial" w:hAnsi="Arial" w:cs="Arial"/>
        <w:lang w:val="es-ES_tradnl"/>
      </w:rPr>
      <w:t>-20</w:t>
    </w:r>
    <w:r w:rsidR="00775D3D" w:rsidRPr="00FB7516">
      <w:rPr>
        <w:rFonts w:ascii="Arial" w:hAnsi="Arial" w:cs="Arial"/>
        <w:lang w:val="es-ES_tradnl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F9F4" w14:textId="77777777" w:rsidR="00E36732" w:rsidRDefault="00E36732">
      <w:r>
        <w:separator/>
      </w:r>
    </w:p>
  </w:footnote>
  <w:footnote w:type="continuationSeparator" w:id="0">
    <w:p w14:paraId="72256484" w14:textId="77777777" w:rsidR="00E36732" w:rsidRDefault="00E36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79A36" w14:textId="3502012A" w:rsidR="00667753" w:rsidRPr="00BA215F" w:rsidRDefault="00DB5538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0"/>
        <w:szCs w:val="4"/>
      </w:rPr>
    </w:pPr>
    <w:r>
      <w:rPr>
        <w:rFonts w:ascii="Arial" w:hAnsi="Arial" w:cs="Arial"/>
        <w:noProof/>
        <w:color w:val="000000" w:themeColor="text1"/>
        <w:sz w:val="20"/>
        <w:szCs w:val="4"/>
      </w:rPr>
      <w:drawing>
        <wp:anchor distT="0" distB="0" distL="114300" distR="114300" simplePos="0" relativeHeight="251661312" behindDoc="0" locked="0" layoutInCell="1" allowOverlap="1" wp14:anchorId="033A33B5" wp14:editId="2C11BAE8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502285" cy="685800"/>
          <wp:effectExtent l="0" t="0" r="0" b="0"/>
          <wp:wrapThrough wrapText="bothSides">
            <wp:wrapPolygon edited="0">
              <wp:start x="0" y="0"/>
              <wp:lineTo x="0" y="15000"/>
              <wp:lineTo x="819" y="19200"/>
              <wp:lineTo x="4915" y="21000"/>
              <wp:lineTo x="5735" y="21000"/>
              <wp:lineTo x="14746" y="21000"/>
              <wp:lineTo x="15565" y="21000"/>
              <wp:lineTo x="19661" y="19200"/>
              <wp:lineTo x="20480" y="15000"/>
              <wp:lineTo x="20480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0000" w:themeColor="text1"/>
        <w:sz w:val="20"/>
        <w:szCs w:val="4"/>
      </w:rPr>
      <w:drawing>
        <wp:anchor distT="0" distB="0" distL="114300" distR="114300" simplePos="0" relativeHeight="251660288" behindDoc="0" locked="0" layoutInCell="1" allowOverlap="1" wp14:anchorId="63F6E86F" wp14:editId="258EBEEE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23900" cy="723900"/>
          <wp:effectExtent l="0" t="0" r="0" b="0"/>
          <wp:wrapThrough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215F" w:rsidRPr="00BA215F">
      <w:rPr>
        <w:rFonts w:ascii="Arial" w:hAnsi="Arial" w:cs="Arial"/>
        <w:color w:val="000000" w:themeColor="text1"/>
        <w:sz w:val="20"/>
        <w:szCs w:val="4"/>
      </w:rPr>
      <w:t>Universidad Autónoma de Baja California</w:t>
    </w:r>
  </w:p>
  <w:p w14:paraId="1476B2CC" w14:textId="5E7F48C1" w:rsidR="00BA215F" w:rsidRDefault="00BA215F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0"/>
        <w:szCs w:val="4"/>
      </w:rPr>
    </w:pPr>
    <w:r w:rsidRPr="00BA215F">
      <w:rPr>
        <w:rFonts w:ascii="Arial" w:hAnsi="Arial" w:cs="Arial"/>
        <w:color w:val="000000" w:themeColor="text1"/>
        <w:sz w:val="20"/>
        <w:szCs w:val="4"/>
      </w:rPr>
      <w:t>Facultad de Ingeniería Mexicali</w:t>
    </w:r>
  </w:p>
  <w:p w14:paraId="773F7A45" w14:textId="1BAD79A3" w:rsidR="00BA215F" w:rsidRDefault="00DB5538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0"/>
        <w:szCs w:val="4"/>
      </w:rPr>
    </w:pPr>
    <w:r>
      <w:rPr>
        <w:rFonts w:ascii="Arial" w:hAnsi="Arial" w:cs="Arial"/>
        <w:color w:val="000000" w:themeColor="text1"/>
        <w:sz w:val="20"/>
        <w:szCs w:val="4"/>
      </w:rPr>
      <w:t>Área Económica - Administrativa</w:t>
    </w:r>
  </w:p>
  <w:p w14:paraId="300548BA" w14:textId="55C3C2FD" w:rsidR="00BA215F" w:rsidRDefault="00BA215F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0"/>
        <w:szCs w:val="4"/>
      </w:rPr>
    </w:pPr>
  </w:p>
  <w:p w14:paraId="521C3F52" w14:textId="73E7B6AD" w:rsidR="00BA215F" w:rsidRDefault="00BA215F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8"/>
        <w:szCs w:val="4"/>
      </w:rPr>
    </w:pPr>
    <w:r w:rsidRPr="00BA215F">
      <w:rPr>
        <w:rFonts w:ascii="Arial" w:hAnsi="Arial" w:cs="Arial"/>
        <w:color w:val="000000" w:themeColor="text1"/>
        <w:sz w:val="28"/>
        <w:szCs w:val="4"/>
      </w:rPr>
      <w:t>Minuta de reunión</w:t>
    </w:r>
  </w:p>
  <w:p w14:paraId="1B57EE6E" w14:textId="25B16B49" w:rsidR="00BA215F" w:rsidRDefault="00BA215F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8"/>
        <w:szCs w:val="4"/>
      </w:rPr>
    </w:pPr>
  </w:p>
  <w:p w14:paraId="226D9475" w14:textId="77777777" w:rsidR="00803A7C" w:rsidRPr="00BA215F" w:rsidRDefault="00803A7C" w:rsidP="00BA215F">
    <w:pPr>
      <w:pStyle w:val="Ttulodelasactasdelareunin"/>
      <w:spacing w:before="0" w:after="0"/>
      <w:jc w:val="center"/>
      <w:rPr>
        <w:rFonts w:ascii="Arial" w:hAnsi="Arial" w:cs="Arial"/>
        <w:color w:val="000000" w:themeColor="text1"/>
        <w:sz w:val="28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65F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88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E1E7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87A1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A52993"/>
    <w:multiLevelType w:val="hybridMultilevel"/>
    <w:tmpl w:val="3002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86C99"/>
    <w:multiLevelType w:val="hybridMultilevel"/>
    <w:tmpl w:val="8E8AB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95A0E"/>
    <w:multiLevelType w:val="hybridMultilevel"/>
    <w:tmpl w:val="3E1E75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135E2"/>
    <w:multiLevelType w:val="hybridMultilevel"/>
    <w:tmpl w:val="90E05B88"/>
    <w:lvl w:ilvl="0" w:tplc="A6D236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6E0"/>
    <w:multiLevelType w:val="hybridMultilevel"/>
    <w:tmpl w:val="A5DA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64D7D"/>
    <w:multiLevelType w:val="hybridMultilevel"/>
    <w:tmpl w:val="2CA29A1E"/>
    <w:lvl w:ilvl="0" w:tplc="E95AD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6F09"/>
    <w:multiLevelType w:val="hybridMultilevel"/>
    <w:tmpl w:val="8F02C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8075C"/>
    <w:multiLevelType w:val="hybridMultilevel"/>
    <w:tmpl w:val="946EBC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3E68AF"/>
    <w:multiLevelType w:val="hybridMultilevel"/>
    <w:tmpl w:val="24263604"/>
    <w:lvl w:ilvl="0" w:tplc="C5ACF1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2C40E8"/>
    <w:multiLevelType w:val="hybridMultilevel"/>
    <w:tmpl w:val="8E8AB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96485">
    <w:abstractNumId w:val="3"/>
  </w:num>
  <w:num w:numId="2" w16cid:durableId="115561682">
    <w:abstractNumId w:val="2"/>
  </w:num>
  <w:num w:numId="3" w16cid:durableId="725640428">
    <w:abstractNumId w:val="1"/>
  </w:num>
  <w:num w:numId="4" w16cid:durableId="760951624">
    <w:abstractNumId w:val="0"/>
  </w:num>
  <w:num w:numId="5" w16cid:durableId="1431853106">
    <w:abstractNumId w:val="12"/>
  </w:num>
  <w:num w:numId="6" w16cid:durableId="1425496127">
    <w:abstractNumId w:val="5"/>
  </w:num>
  <w:num w:numId="7" w16cid:durableId="420565984">
    <w:abstractNumId w:val="13"/>
  </w:num>
  <w:num w:numId="8" w16cid:durableId="436295516">
    <w:abstractNumId w:val="6"/>
  </w:num>
  <w:num w:numId="9" w16cid:durableId="1799838485">
    <w:abstractNumId w:val="11"/>
  </w:num>
  <w:num w:numId="10" w16cid:durableId="1023240093">
    <w:abstractNumId w:val="4"/>
  </w:num>
  <w:num w:numId="11" w16cid:durableId="755171707">
    <w:abstractNumId w:val="9"/>
  </w:num>
  <w:num w:numId="12" w16cid:durableId="958758807">
    <w:abstractNumId w:val="7"/>
  </w:num>
  <w:num w:numId="13" w16cid:durableId="1742945382">
    <w:abstractNumId w:val="10"/>
  </w:num>
  <w:num w:numId="14" w16cid:durableId="2131118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DD"/>
    <w:rsid w:val="000019B6"/>
    <w:rsid w:val="00010978"/>
    <w:rsid w:val="00012ED7"/>
    <w:rsid w:val="00014283"/>
    <w:rsid w:val="00023EB8"/>
    <w:rsid w:val="000437BC"/>
    <w:rsid w:val="000570EC"/>
    <w:rsid w:val="00083FC5"/>
    <w:rsid w:val="000857F7"/>
    <w:rsid w:val="0009305D"/>
    <w:rsid w:val="000A22DD"/>
    <w:rsid w:val="000D4089"/>
    <w:rsid w:val="000D6403"/>
    <w:rsid w:val="000F796B"/>
    <w:rsid w:val="00101148"/>
    <w:rsid w:val="00126B15"/>
    <w:rsid w:val="00132C68"/>
    <w:rsid w:val="00161DD1"/>
    <w:rsid w:val="00164605"/>
    <w:rsid w:val="001676A1"/>
    <w:rsid w:val="0017476E"/>
    <w:rsid w:val="00176628"/>
    <w:rsid w:val="00196B43"/>
    <w:rsid w:val="001A1685"/>
    <w:rsid w:val="001A7BC0"/>
    <w:rsid w:val="001C12F2"/>
    <w:rsid w:val="001C13C3"/>
    <w:rsid w:val="001C2B2A"/>
    <w:rsid w:val="001C4A3E"/>
    <w:rsid w:val="001D0C68"/>
    <w:rsid w:val="001D559B"/>
    <w:rsid w:val="001D7D86"/>
    <w:rsid w:val="00200274"/>
    <w:rsid w:val="00200898"/>
    <w:rsid w:val="002166EF"/>
    <w:rsid w:val="00232416"/>
    <w:rsid w:val="002367E9"/>
    <w:rsid w:val="00236EDA"/>
    <w:rsid w:val="00256FAD"/>
    <w:rsid w:val="00282BC9"/>
    <w:rsid w:val="00291C5E"/>
    <w:rsid w:val="002B2FFA"/>
    <w:rsid w:val="002C347C"/>
    <w:rsid w:val="002E429D"/>
    <w:rsid w:val="002F06E8"/>
    <w:rsid w:val="002F544D"/>
    <w:rsid w:val="002F7363"/>
    <w:rsid w:val="00305394"/>
    <w:rsid w:val="00311496"/>
    <w:rsid w:val="00312B55"/>
    <w:rsid w:val="003232F1"/>
    <w:rsid w:val="00326791"/>
    <w:rsid w:val="00351FA1"/>
    <w:rsid w:val="00353B0D"/>
    <w:rsid w:val="003542AF"/>
    <w:rsid w:val="00361E4A"/>
    <w:rsid w:val="00373491"/>
    <w:rsid w:val="00391C5A"/>
    <w:rsid w:val="003A2ADD"/>
    <w:rsid w:val="003E26B0"/>
    <w:rsid w:val="003E512D"/>
    <w:rsid w:val="003F61F4"/>
    <w:rsid w:val="004001D6"/>
    <w:rsid w:val="0040343C"/>
    <w:rsid w:val="00413C7B"/>
    <w:rsid w:val="00424572"/>
    <w:rsid w:val="004304EC"/>
    <w:rsid w:val="00452821"/>
    <w:rsid w:val="0046251A"/>
    <w:rsid w:val="00462907"/>
    <w:rsid w:val="004725F2"/>
    <w:rsid w:val="00481F12"/>
    <w:rsid w:val="004A25EB"/>
    <w:rsid w:val="004A3809"/>
    <w:rsid w:val="004B3032"/>
    <w:rsid w:val="004D4BD6"/>
    <w:rsid w:val="004E5BB5"/>
    <w:rsid w:val="005012D7"/>
    <w:rsid w:val="00502AE4"/>
    <w:rsid w:val="0050305A"/>
    <w:rsid w:val="0051209D"/>
    <w:rsid w:val="00534463"/>
    <w:rsid w:val="005526DF"/>
    <w:rsid w:val="0057581C"/>
    <w:rsid w:val="00575ED1"/>
    <w:rsid w:val="00584D20"/>
    <w:rsid w:val="00584DDA"/>
    <w:rsid w:val="00590165"/>
    <w:rsid w:val="005960CB"/>
    <w:rsid w:val="005A64F0"/>
    <w:rsid w:val="005C086E"/>
    <w:rsid w:val="005C7195"/>
    <w:rsid w:val="005C7E20"/>
    <w:rsid w:val="005D0A1A"/>
    <w:rsid w:val="005F6367"/>
    <w:rsid w:val="005F6D1A"/>
    <w:rsid w:val="00627948"/>
    <w:rsid w:val="00630261"/>
    <w:rsid w:val="00667753"/>
    <w:rsid w:val="00672026"/>
    <w:rsid w:val="0067521D"/>
    <w:rsid w:val="00676A6C"/>
    <w:rsid w:val="00683385"/>
    <w:rsid w:val="006A3B1A"/>
    <w:rsid w:val="006A5FFA"/>
    <w:rsid w:val="006B2172"/>
    <w:rsid w:val="006B2B4B"/>
    <w:rsid w:val="006B4D83"/>
    <w:rsid w:val="006B5579"/>
    <w:rsid w:val="006C05C9"/>
    <w:rsid w:val="006C596A"/>
    <w:rsid w:val="006E6AFB"/>
    <w:rsid w:val="00710AEB"/>
    <w:rsid w:val="0071655C"/>
    <w:rsid w:val="007242E1"/>
    <w:rsid w:val="00724D1B"/>
    <w:rsid w:val="00730335"/>
    <w:rsid w:val="0073131D"/>
    <w:rsid w:val="007478E6"/>
    <w:rsid w:val="007709B7"/>
    <w:rsid w:val="00775D3D"/>
    <w:rsid w:val="00781B15"/>
    <w:rsid w:val="0078604E"/>
    <w:rsid w:val="00791D0E"/>
    <w:rsid w:val="007B7A35"/>
    <w:rsid w:val="007D08AE"/>
    <w:rsid w:val="007D5E9C"/>
    <w:rsid w:val="007E3D14"/>
    <w:rsid w:val="007F0ADC"/>
    <w:rsid w:val="007F695F"/>
    <w:rsid w:val="007F7440"/>
    <w:rsid w:val="00803A7C"/>
    <w:rsid w:val="008044E3"/>
    <w:rsid w:val="00812EDB"/>
    <w:rsid w:val="008307C1"/>
    <w:rsid w:val="008361D0"/>
    <w:rsid w:val="008731C3"/>
    <w:rsid w:val="008773DB"/>
    <w:rsid w:val="008D085D"/>
    <w:rsid w:val="008D26F7"/>
    <w:rsid w:val="008E0548"/>
    <w:rsid w:val="008E3318"/>
    <w:rsid w:val="008E5700"/>
    <w:rsid w:val="008F4A81"/>
    <w:rsid w:val="00901D55"/>
    <w:rsid w:val="00905D64"/>
    <w:rsid w:val="009104B8"/>
    <w:rsid w:val="00914773"/>
    <w:rsid w:val="00930F53"/>
    <w:rsid w:val="009447AF"/>
    <w:rsid w:val="009701BE"/>
    <w:rsid w:val="0099553A"/>
    <w:rsid w:val="009A3F1F"/>
    <w:rsid w:val="009A7A4E"/>
    <w:rsid w:val="009B4155"/>
    <w:rsid w:val="009C5588"/>
    <w:rsid w:val="00A32274"/>
    <w:rsid w:val="00A3791B"/>
    <w:rsid w:val="00A42FAD"/>
    <w:rsid w:val="00A50DB6"/>
    <w:rsid w:val="00AB0851"/>
    <w:rsid w:val="00AB6D58"/>
    <w:rsid w:val="00AC5264"/>
    <w:rsid w:val="00AD21E1"/>
    <w:rsid w:val="00AE0EB4"/>
    <w:rsid w:val="00AF0578"/>
    <w:rsid w:val="00AF14C4"/>
    <w:rsid w:val="00B06CED"/>
    <w:rsid w:val="00B1081C"/>
    <w:rsid w:val="00B16AD1"/>
    <w:rsid w:val="00B31D1E"/>
    <w:rsid w:val="00B35EA0"/>
    <w:rsid w:val="00B45A64"/>
    <w:rsid w:val="00B52431"/>
    <w:rsid w:val="00B81A72"/>
    <w:rsid w:val="00B940D8"/>
    <w:rsid w:val="00B94607"/>
    <w:rsid w:val="00B967A7"/>
    <w:rsid w:val="00BA0E70"/>
    <w:rsid w:val="00BA215F"/>
    <w:rsid w:val="00BA640F"/>
    <w:rsid w:val="00BC6FE8"/>
    <w:rsid w:val="00BD0C5B"/>
    <w:rsid w:val="00BE0BB7"/>
    <w:rsid w:val="00BF19C1"/>
    <w:rsid w:val="00BF5A0E"/>
    <w:rsid w:val="00C035C8"/>
    <w:rsid w:val="00C06C74"/>
    <w:rsid w:val="00C753B2"/>
    <w:rsid w:val="00C77353"/>
    <w:rsid w:val="00C9398C"/>
    <w:rsid w:val="00CD738C"/>
    <w:rsid w:val="00CF4431"/>
    <w:rsid w:val="00CF71E9"/>
    <w:rsid w:val="00D21BA1"/>
    <w:rsid w:val="00D248B4"/>
    <w:rsid w:val="00D406FD"/>
    <w:rsid w:val="00D42F5A"/>
    <w:rsid w:val="00D453FF"/>
    <w:rsid w:val="00D51441"/>
    <w:rsid w:val="00D645E8"/>
    <w:rsid w:val="00D674C7"/>
    <w:rsid w:val="00D9034C"/>
    <w:rsid w:val="00D961FF"/>
    <w:rsid w:val="00DB5538"/>
    <w:rsid w:val="00DB61E2"/>
    <w:rsid w:val="00DD6330"/>
    <w:rsid w:val="00DE5DF9"/>
    <w:rsid w:val="00DF1538"/>
    <w:rsid w:val="00DF3C04"/>
    <w:rsid w:val="00E005EA"/>
    <w:rsid w:val="00E1649B"/>
    <w:rsid w:val="00E23314"/>
    <w:rsid w:val="00E26418"/>
    <w:rsid w:val="00E36732"/>
    <w:rsid w:val="00E708AF"/>
    <w:rsid w:val="00E712D0"/>
    <w:rsid w:val="00E73E9E"/>
    <w:rsid w:val="00E766C2"/>
    <w:rsid w:val="00E84494"/>
    <w:rsid w:val="00EA6BA9"/>
    <w:rsid w:val="00EB3966"/>
    <w:rsid w:val="00EB3D19"/>
    <w:rsid w:val="00EB5118"/>
    <w:rsid w:val="00EB5725"/>
    <w:rsid w:val="00EE2A5F"/>
    <w:rsid w:val="00F02E02"/>
    <w:rsid w:val="00F07B01"/>
    <w:rsid w:val="00F10F69"/>
    <w:rsid w:val="00F136AE"/>
    <w:rsid w:val="00F26D61"/>
    <w:rsid w:val="00F43143"/>
    <w:rsid w:val="00F52819"/>
    <w:rsid w:val="00F62C9A"/>
    <w:rsid w:val="00F75EEC"/>
    <w:rsid w:val="00F93BCA"/>
    <w:rsid w:val="00FB7516"/>
    <w:rsid w:val="00FE48B6"/>
    <w:rsid w:val="00FE6179"/>
    <w:rsid w:val="00FE743E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1B34AB"/>
  <w15:docId w15:val="{8C13B443-512F-43FD-A75E-62907BB1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character" w:styleId="Hipervnculo">
    <w:name w:val="Hyperlink"/>
    <w:basedOn w:val="Fuentedeprrafopredeter"/>
    <w:uiPriority w:val="99"/>
    <w:unhideWhenUsed/>
    <w:rsid w:val="00B108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frain.navarro@uabc.edu.m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onardo.arduino@uabc.edu.m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aron.fimbres@uabc.edu.m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BC-FIM\AppData\Roaming\Microsoft\Templates\Actas%20de%20la%20reuni&#243;n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60A7D-8E5C-4587-9DF7-2608B1F6CC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39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Ana Ruth @UABC</dc:creator>
  <cp:lastModifiedBy>BISOM</cp:lastModifiedBy>
  <cp:revision>9</cp:revision>
  <cp:lastPrinted>2018-01-22T21:19:00Z</cp:lastPrinted>
  <dcterms:created xsi:type="dcterms:W3CDTF">2024-04-01T01:07:00Z</dcterms:created>
  <dcterms:modified xsi:type="dcterms:W3CDTF">2024-04-01T03:17:00Z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